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65628E" w:rsidP="00847C1F">
            <w:pPr>
              <w:jc w:val="right"/>
              <w:rPr>
                <w:b/>
                <w:color w:val="2E427B"/>
                <w:sz w:val="40"/>
                <w:szCs w:val="40"/>
              </w:rPr>
            </w:pPr>
            <w:fldSimple w:instr=" TITLE   \* MERGEFORMAT ">
              <w:r w:rsidR="00847C1F">
                <w:rPr>
                  <w:b/>
                  <w:color w:val="2E427B"/>
                  <w:sz w:val="40"/>
                  <w:szCs w:val="40"/>
                </w:rPr>
                <w:t>Werk</w:t>
              </w:r>
              <w:r w:rsidR="00847C1F" w:rsidRPr="00847C1F">
                <w:rPr>
                  <w:b/>
                  <w:color w:val="2E427B"/>
                  <w:sz w:val="40"/>
                  <w:szCs w:val="40"/>
                </w:rPr>
                <w:t>plan</w:t>
              </w:r>
            </w:fldSimple>
          </w:p>
        </w:tc>
      </w:tr>
      <w:tr w:rsidR="00E1133A" w:rsidRPr="00162D3C" w14:paraId="056A69E4" w14:textId="77777777" w:rsidTr="00162D3C">
        <w:tc>
          <w:tcPr>
            <w:tcW w:w="8960" w:type="dxa"/>
          </w:tcPr>
          <w:p w14:paraId="6226CBEF" w14:textId="1E80B486" w:rsidR="00E1133A" w:rsidRPr="00162D3C" w:rsidRDefault="009162D2" w:rsidP="00DD07A3">
            <w:pPr>
              <w:jc w:val="right"/>
              <w:rPr>
                <w:color w:val="2E427B"/>
                <w:sz w:val="40"/>
                <w:szCs w:val="40"/>
              </w:rPr>
            </w:pPr>
            <w:r w:rsidRPr="009162D2">
              <w:rPr>
                <w:color w:val="2E427B"/>
                <w:sz w:val="40"/>
                <w:szCs w:val="40"/>
              </w:rPr>
              <w:t xml:space="preserve">FHIR-based informatie-uitwisseling voor </w:t>
            </w:r>
            <w:r w:rsidR="00DD07A3">
              <w:rPr>
                <w:color w:val="2E427B"/>
                <w:sz w:val="40"/>
                <w:szCs w:val="40"/>
              </w:rPr>
              <w:t>bewegingszorg</w:t>
            </w:r>
            <w:r w:rsidRPr="009162D2">
              <w:rPr>
                <w:color w:val="2E427B"/>
                <w:sz w:val="40"/>
                <w:szCs w:val="40"/>
              </w:rPr>
              <w:t xml:space="preserve"> bij NL Healthcare Clinics</w:t>
            </w:r>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33"/>
        <w:gridCol w:w="298"/>
        <w:gridCol w:w="4231"/>
      </w:tblGrid>
      <w:tr w:rsidR="009F6835" w:rsidRPr="005739B7" w14:paraId="1BD6ED61" w14:textId="77777777" w:rsidTr="00CE3C5B">
        <w:trPr>
          <w:trHeight w:val="280"/>
        </w:trPr>
        <w:tc>
          <w:tcPr>
            <w:tcW w:w="2133" w:type="dxa"/>
          </w:tcPr>
          <w:p w14:paraId="6B5DBB5D" w14:textId="77777777" w:rsidR="002F6C36" w:rsidRPr="00162D3C" w:rsidRDefault="002F6C36" w:rsidP="002F6C36">
            <w:pPr>
              <w:rPr>
                <w:color w:val="2E427B"/>
              </w:rPr>
            </w:pPr>
            <w:r>
              <w:rPr>
                <w:color w:val="2E427B"/>
              </w:rPr>
              <w:t>Student naam, email</w:t>
            </w:r>
          </w:p>
        </w:tc>
        <w:tc>
          <w:tcPr>
            <w:tcW w:w="283" w:type="dxa"/>
          </w:tcPr>
          <w:p w14:paraId="05E9C704" w14:textId="77777777" w:rsidR="002F6C36" w:rsidRPr="00162D3C" w:rsidRDefault="002F6C36" w:rsidP="002F6C36">
            <w:pPr>
              <w:rPr>
                <w:color w:val="2E427B"/>
              </w:rPr>
            </w:pPr>
            <w:r>
              <w:rPr>
                <w:color w:val="2E427B"/>
              </w:rPr>
              <w:t>:</w:t>
            </w:r>
          </w:p>
        </w:tc>
        <w:tc>
          <w:tcPr>
            <w:tcW w:w="4231"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9F6835" w:rsidRPr="00162D3C" w14:paraId="2F5710D7" w14:textId="77777777" w:rsidTr="00CE3C5B">
        <w:trPr>
          <w:trHeight w:val="262"/>
        </w:trPr>
        <w:tc>
          <w:tcPr>
            <w:tcW w:w="2133" w:type="dxa"/>
          </w:tcPr>
          <w:p w14:paraId="1F5D67B3" w14:textId="77777777" w:rsidR="002F6C36" w:rsidRPr="00162D3C" w:rsidRDefault="002F6C36" w:rsidP="002F6C36">
            <w:pPr>
              <w:rPr>
                <w:color w:val="2E427B"/>
              </w:rPr>
            </w:pPr>
            <w:r>
              <w:rPr>
                <w:color w:val="2E427B"/>
              </w:rPr>
              <w:t>Studentnummer</w:t>
            </w:r>
          </w:p>
        </w:tc>
        <w:tc>
          <w:tcPr>
            <w:tcW w:w="283" w:type="dxa"/>
          </w:tcPr>
          <w:p w14:paraId="5D60001D" w14:textId="77777777" w:rsidR="002F6C36" w:rsidRPr="00162D3C" w:rsidRDefault="002F6C36" w:rsidP="002F6C36">
            <w:pPr>
              <w:rPr>
                <w:color w:val="2E427B"/>
              </w:rPr>
            </w:pPr>
            <w:r w:rsidRPr="00162D3C">
              <w:rPr>
                <w:color w:val="2E427B"/>
              </w:rPr>
              <w:t>:</w:t>
            </w:r>
          </w:p>
        </w:tc>
        <w:tc>
          <w:tcPr>
            <w:tcW w:w="4231" w:type="dxa"/>
          </w:tcPr>
          <w:p w14:paraId="46F13A51" w14:textId="77777777" w:rsidR="002F6C36" w:rsidRPr="00162D3C" w:rsidRDefault="002F6C36" w:rsidP="002F6C36">
            <w:pPr>
              <w:rPr>
                <w:color w:val="2E427B"/>
              </w:rPr>
            </w:pPr>
            <w:r>
              <w:rPr>
                <w:color w:val="2E427B"/>
              </w:rPr>
              <w:t>10572244</w:t>
            </w:r>
          </w:p>
        </w:tc>
      </w:tr>
      <w:tr w:rsidR="009F6835" w:rsidRPr="00162D3C" w14:paraId="433DCBF6" w14:textId="77777777" w:rsidTr="00CE3C5B">
        <w:trPr>
          <w:trHeight w:val="275"/>
        </w:trPr>
        <w:tc>
          <w:tcPr>
            <w:tcW w:w="2133"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283" w:type="dxa"/>
          </w:tcPr>
          <w:p w14:paraId="0AF76CF9" w14:textId="77777777" w:rsidR="002F6C36" w:rsidRPr="00162D3C" w:rsidRDefault="002F6C36" w:rsidP="002F6C36">
            <w:pPr>
              <w:rPr>
                <w:color w:val="2E427B"/>
              </w:rPr>
            </w:pPr>
            <w:r w:rsidRPr="00162D3C">
              <w:rPr>
                <w:color w:val="2E427B"/>
              </w:rPr>
              <w:t>:</w:t>
            </w:r>
          </w:p>
        </w:tc>
        <w:tc>
          <w:tcPr>
            <w:tcW w:w="4231" w:type="dxa"/>
          </w:tcPr>
          <w:p w14:paraId="511C3C30" w14:textId="75023F6D" w:rsidR="002F6C36" w:rsidRPr="00162D3C" w:rsidRDefault="00391C94" w:rsidP="004D717E">
            <w:pPr>
              <w:rPr>
                <w:color w:val="2E427B"/>
              </w:rPr>
            </w:pPr>
            <w:r>
              <w:rPr>
                <w:color w:val="2E427B"/>
              </w:rPr>
              <w:t>7</w:t>
            </w:r>
            <w:r w:rsidR="002F6C36">
              <w:rPr>
                <w:color w:val="2E427B"/>
              </w:rPr>
              <w:t xml:space="preserve">, </w:t>
            </w:r>
            <w:r w:rsidR="00477AE9">
              <w:rPr>
                <w:color w:val="2E427B"/>
              </w:rPr>
              <w:t>20</w:t>
            </w:r>
            <w:r w:rsidR="00F25DBD">
              <w:rPr>
                <w:color w:val="2E427B"/>
              </w:rPr>
              <w:t xml:space="preserve"> Januari 2017</w:t>
            </w:r>
          </w:p>
        </w:tc>
      </w:tr>
      <w:tr w:rsidR="009F6835" w:rsidRPr="00162D3C" w14:paraId="32EF97F2" w14:textId="77777777" w:rsidTr="00CE3C5B">
        <w:trPr>
          <w:trHeight w:val="276"/>
        </w:trPr>
        <w:tc>
          <w:tcPr>
            <w:tcW w:w="2133" w:type="dxa"/>
          </w:tcPr>
          <w:p w14:paraId="34C683FE" w14:textId="5A09D10E" w:rsidR="002F6C36" w:rsidRPr="00162D3C" w:rsidRDefault="002F6C36" w:rsidP="002F6C36">
            <w:pPr>
              <w:rPr>
                <w:color w:val="2E427B"/>
              </w:rPr>
            </w:pPr>
            <w:r>
              <w:rPr>
                <w:color w:val="2E427B"/>
              </w:rPr>
              <w:t>Stagebegeleider</w:t>
            </w:r>
          </w:p>
        </w:tc>
        <w:tc>
          <w:tcPr>
            <w:tcW w:w="283" w:type="dxa"/>
          </w:tcPr>
          <w:p w14:paraId="3EC28921" w14:textId="77777777" w:rsidR="002F6C36" w:rsidRPr="00162D3C" w:rsidRDefault="002F6C36" w:rsidP="002F6C36">
            <w:pPr>
              <w:rPr>
                <w:color w:val="2E427B"/>
              </w:rPr>
            </w:pPr>
            <w:r w:rsidRPr="00162D3C">
              <w:rPr>
                <w:color w:val="2E427B"/>
              </w:rPr>
              <w:t>:</w:t>
            </w:r>
          </w:p>
        </w:tc>
        <w:tc>
          <w:tcPr>
            <w:tcW w:w="4231" w:type="dxa"/>
          </w:tcPr>
          <w:p w14:paraId="4813995E" w14:textId="77777777" w:rsidR="002F6C36" w:rsidRPr="00162D3C" w:rsidRDefault="002F6C36" w:rsidP="002F6C36">
            <w:pPr>
              <w:rPr>
                <w:color w:val="2E427B"/>
              </w:rPr>
            </w:pPr>
            <w:r>
              <w:rPr>
                <w:color w:val="2E427B"/>
              </w:rPr>
              <w:t>Dr. Daniel Kapitan</w:t>
            </w:r>
          </w:p>
        </w:tc>
      </w:tr>
      <w:tr w:rsidR="009F6835" w:rsidRPr="00162D3C" w14:paraId="7776849A" w14:textId="77777777" w:rsidTr="00CE3C5B">
        <w:trPr>
          <w:trHeight w:val="275"/>
        </w:trPr>
        <w:tc>
          <w:tcPr>
            <w:tcW w:w="2133" w:type="dxa"/>
          </w:tcPr>
          <w:p w14:paraId="2CA4EEDD" w14:textId="77777777" w:rsidR="002F6C36" w:rsidRPr="00162D3C" w:rsidRDefault="002F6C36" w:rsidP="002F6C36">
            <w:pPr>
              <w:rPr>
                <w:color w:val="2E427B"/>
              </w:rPr>
            </w:pPr>
            <w:r>
              <w:rPr>
                <w:color w:val="2E427B"/>
              </w:rPr>
              <w:t>Stagesupervisor</w:t>
            </w:r>
          </w:p>
        </w:tc>
        <w:tc>
          <w:tcPr>
            <w:tcW w:w="283" w:type="dxa"/>
          </w:tcPr>
          <w:p w14:paraId="4E6C66DB" w14:textId="77777777" w:rsidR="002F6C36" w:rsidRPr="00162D3C" w:rsidRDefault="002F6C36" w:rsidP="002F6C36">
            <w:pPr>
              <w:rPr>
                <w:color w:val="2E427B"/>
              </w:rPr>
            </w:pPr>
            <w:r w:rsidRPr="00162D3C">
              <w:rPr>
                <w:color w:val="2E427B"/>
              </w:rPr>
              <w:t>:</w:t>
            </w:r>
          </w:p>
        </w:tc>
        <w:tc>
          <w:tcPr>
            <w:tcW w:w="4231" w:type="dxa"/>
          </w:tcPr>
          <w:p w14:paraId="2FB2BFD8" w14:textId="77777777" w:rsidR="002F6C36" w:rsidRPr="00162D3C" w:rsidRDefault="002F6C36" w:rsidP="002F6C36">
            <w:pPr>
              <w:rPr>
                <w:color w:val="2E427B"/>
              </w:rPr>
            </w:pPr>
            <w:r>
              <w:rPr>
                <w:color w:val="2E427B"/>
              </w:rPr>
              <w:t>Dr. Ir. Ronald Cornet</w:t>
            </w:r>
          </w:p>
        </w:tc>
      </w:tr>
      <w:tr w:rsidR="009F6835" w:rsidRPr="00162D3C" w14:paraId="6FED6447" w14:textId="77777777" w:rsidTr="00CE3C5B">
        <w:tc>
          <w:tcPr>
            <w:tcW w:w="2133" w:type="dxa"/>
          </w:tcPr>
          <w:p w14:paraId="18C9FE8F" w14:textId="77777777" w:rsidR="002F6C36" w:rsidRDefault="002F6C36" w:rsidP="002F6C36">
            <w:pPr>
              <w:rPr>
                <w:color w:val="2E427B"/>
              </w:rPr>
            </w:pPr>
            <w:r>
              <w:rPr>
                <w:color w:val="2E427B"/>
              </w:rPr>
              <w:t>Locatie</w:t>
            </w:r>
          </w:p>
        </w:tc>
        <w:tc>
          <w:tcPr>
            <w:tcW w:w="283" w:type="dxa"/>
          </w:tcPr>
          <w:p w14:paraId="18377C1C" w14:textId="77777777" w:rsidR="002F6C36" w:rsidRPr="00162D3C" w:rsidRDefault="002F6C36" w:rsidP="002F6C36">
            <w:pPr>
              <w:rPr>
                <w:color w:val="2E427B"/>
              </w:rPr>
            </w:pPr>
            <w:r>
              <w:rPr>
                <w:color w:val="2E427B"/>
              </w:rPr>
              <w:t>:</w:t>
            </w:r>
          </w:p>
        </w:tc>
        <w:tc>
          <w:tcPr>
            <w:tcW w:w="4231" w:type="dxa"/>
          </w:tcPr>
          <w:p w14:paraId="23A0EE94" w14:textId="006448ED" w:rsidR="002F6C36" w:rsidRPr="00162D3C" w:rsidRDefault="00DC583A" w:rsidP="002F6C36">
            <w:pPr>
              <w:rPr>
                <w:color w:val="2E427B"/>
              </w:rPr>
            </w:pPr>
            <w:r>
              <w:rPr>
                <w:color w:val="2E427B"/>
              </w:rPr>
              <w:t>Cambridge In</w:t>
            </w:r>
            <w:r w:rsidR="009F6835">
              <w:rPr>
                <w:color w:val="2E427B"/>
              </w:rPr>
              <w:t>n</w:t>
            </w:r>
            <w:r>
              <w:rPr>
                <w:color w:val="2E427B"/>
              </w:rPr>
              <w:t>ovation Centre</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369C0A30" w14:textId="77777777" w:rsidR="00391C94"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391C94">
        <w:rPr>
          <w:noProof/>
        </w:rPr>
        <w:t>1</w:t>
      </w:r>
      <w:r w:rsidR="00391C94">
        <w:rPr>
          <w:rFonts w:asciiTheme="minorHAnsi" w:eastAsiaTheme="minorEastAsia" w:hAnsiTheme="minorHAnsi" w:cstheme="minorBidi"/>
          <w:caps w:val="0"/>
          <w:noProof/>
          <w:sz w:val="24"/>
          <w:szCs w:val="24"/>
          <w:lang w:eastAsia="nl-NL"/>
        </w:rPr>
        <w:tab/>
      </w:r>
      <w:r w:rsidR="00391C94">
        <w:rPr>
          <w:noProof/>
        </w:rPr>
        <w:t>Versiebeheer</w:t>
      </w:r>
      <w:r w:rsidR="00391C94">
        <w:rPr>
          <w:noProof/>
        </w:rPr>
        <w:tab/>
      </w:r>
      <w:r w:rsidR="00391C94">
        <w:rPr>
          <w:noProof/>
        </w:rPr>
        <w:fldChar w:fldCharType="begin"/>
      </w:r>
      <w:r w:rsidR="00391C94">
        <w:rPr>
          <w:noProof/>
        </w:rPr>
        <w:instrText xml:space="preserve"> PAGEREF _Toc472593946 \h </w:instrText>
      </w:r>
      <w:r w:rsidR="00391C94">
        <w:rPr>
          <w:noProof/>
        </w:rPr>
      </w:r>
      <w:r w:rsidR="00391C94">
        <w:rPr>
          <w:noProof/>
        </w:rPr>
        <w:fldChar w:fldCharType="separate"/>
      </w:r>
      <w:r w:rsidR="00391C94">
        <w:rPr>
          <w:noProof/>
        </w:rPr>
        <w:t>3</w:t>
      </w:r>
      <w:r w:rsidR="00391C94">
        <w:rPr>
          <w:noProof/>
        </w:rPr>
        <w:fldChar w:fldCharType="end"/>
      </w:r>
    </w:p>
    <w:p w14:paraId="1B3F91B5"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1.1</w:t>
      </w:r>
      <w:r>
        <w:rPr>
          <w:rFonts w:asciiTheme="minorHAnsi" w:eastAsiaTheme="minorEastAsia" w:hAnsiTheme="minorHAnsi" w:cstheme="minorBidi"/>
          <w:noProof/>
          <w:sz w:val="24"/>
          <w:szCs w:val="24"/>
          <w:lang w:eastAsia="nl-NL"/>
        </w:rPr>
        <w:tab/>
      </w:r>
      <w:r w:rsidRPr="001843F2">
        <w:rPr>
          <w:rFonts w:eastAsia="MS Mincho"/>
          <w:noProof/>
        </w:rPr>
        <w:t>Plaats document</w:t>
      </w:r>
      <w:r>
        <w:rPr>
          <w:noProof/>
        </w:rPr>
        <w:tab/>
      </w:r>
      <w:r>
        <w:rPr>
          <w:noProof/>
        </w:rPr>
        <w:fldChar w:fldCharType="begin"/>
      </w:r>
      <w:r>
        <w:rPr>
          <w:noProof/>
        </w:rPr>
        <w:instrText xml:space="preserve"> PAGEREF _Toc472593947 \h </w:instrText>
      </w:r>
      <w:r>
        <w:rPr>
          <w:noProof/>
        </w:rPr>
      </w:r>
      <w:r>
        <w:rPr>
          <w:noProof/>
        </w:rPr>
        <w:fldChar w:fldCharType="separate"/>
      </w:r>
      <w:r>
        <w:rPr>
          <w:noProof/>
        </w:rPr>
        <w:t>3</w:t>
      </w:r>
      <w:r>
        <w:rPr>
          <w:noProof/>
        </w:rPr>
        <w:fldChar w:fldCharType="end"/>
      </w:r>
    </w:p>
    <w:p w14:paraId="70C57E0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1.2</w:t>
      </w:r>
      <w:r>
        <w:rPr>
          <w:rFonts w:asciiTheme="minorHAnsi" w:eastAsiaTheme="minorEastAsia" w:hAnsiTheme="minorHAnsi" w:cstheme="minorBidi"/>
          <w:noProof/>
          <w:sz w:val="24"/>
          <w:szCs w:val="24"/>
          <w:lang w:eastAsia="nl-NL"/>
        </w:rPr>
        <w:tab/>
      </w:r>
      <w:r w:rsidRPr="001843F2">
        <w:rPr>
          <w:rFonts w:eastAsia="MS Mincho"/>
          <w:noProof/>
        </w:rPr>
        <w:t>Versie geschiedenis</w:t>
      </w:r>
      <w:r>
        <w:rPr>
          <w:noProof/>
        </w:rPr>
        <w:tab/>
      </w:r>
      <w:r>
        <w:rPr>
          <w:noProof/>
        </w:rPr>
        <w:fldChar w:fldCharType="begin"/>
      </w:r>
      <w:r>
        <w:rPr>
          <w:noProof/>
        </w:rPr>
        <w:instrText xml:space="preserve"> PAGEREF _Toc472593948 \h </w:instrText>
      </w:r>
      <w:r>
        <w:rPr>
          <w:noProof/>
        </w:rPr>
      </w:r>
      <w:r>
        <w:rPr>
          <w:noProof/>
        </w:rPr>
        <w:fldChar w:fldCharType="separate"/>
      </w:r>
      <w:r>
        <w:rPr>
          <w:noProof/>
        </w:rPr>
        <w:t>3</w:t>
      </w:r>
      <w:r>
        <w:rPr>
          <w:noProof/>
        </w:rPr>
        <w:fldChar w:fldCharType="end"/>
      </w:r>
    </w:p>
    <w:p w14:paraId="6381CCD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1.3</w:t>
      </w:r>
      <w:r>
        <w:rPr>
          <w:rFonts w:asciiTheme="minorHAnsi" w:eastAsiaTheme="minorEastAsia" w:hAnsiTheme="minorHAnsi" w:cstheme="minorBidi"/>
          <w:noProof/>
          <w:sz w:val="24"/>
          <w:szCs w:val="24"/>
          <w:lang w:eastAsia="nl-NL"/>
        </w:rPr>
        <w:tab/>
      </w:r>
      <w:r w:rsidRPr="001843F2">
        <w:rPr>
          <w:rFonts w:eastAsia="MS Mincho"/>
          <w:noProof/>
        </w:rPr>
        <w:t>Goedkeuring</w:t>
      </w:r>
      <w:r>
        <w:rPr>
          <w:noProof/>
        </w:rPr>
        <w:tab/>
      </w:r>
      <w:r>
        <w:rPr>
          <w:noProof/>
        </w:rPr>
        <w:fldChar w:fldCharType="begin"/>
      </w:r>
      <w:r>
        <w:rPr>
          <w:noProof/>
        </w:rPr>
        <w:instrText xml:space="preserve"> PAGEREF _Toc472593949 \h </w:instrText>
      </w:r>
      <w:r>
        <w:rPr>
          <w:noProof/>
        </w:rPr>
      </w:r>
      <w:r>
        <w:rPr>
          <w:noProof/>
        </w:rPr>
        <w:fldChar w:fldCharType="separate"/>
      </w:r>
      <w:r>
        <w:rPr>
          <w:noProof/>
        </w:rPr>
        <w:t>3</w:t>
      </w:r>
      <w:r>
        <w:rPr>
          <w:noProof/>
        </w:rPr>
        <w:fldChar w:fldCharType="end"/>
      </w:r>
    </w:p>
    <w:p w14:paraId="059CCB73"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1.4</w:t>
      </w:r>
      <w:r>
        <w:rPr>
          <w:rFonts w:asciiTheme="minorHAnsi" w:eastAsiaTheme="minorEastAsia" w:hAnsiTheme="minorHAnsi" w:cstheme="minorBidi"/>
          <w:noProof/>
          <w:sz w:val="24"/>
          <w:szCs w:val="24"/>
          <w:lang w:eastAsia="nl-NL"/>
        </w:rPr>
        <w:tab/>
      </w:r>
      <w:r w:rsidRPr="001843F2">
        <w:rPr>
          <w:rFonts w:eastAsia="MS Mincho"/>
          <w:noProof/>
        </w:rPr>
        <w:t>Verspreiding</w:t>
      </w:r>
      <w:r>
        <w:rPr>
          <w:noProof/>
        </w:rPr>
        <w:tab/>
      </w:r>
      <w:r>
        <w:rPr>
          <w:noProof/>
        </w:rPr>
        <w:fldChar w:fldCharType="begin"/>
      </w:r>
      <w:r>
        <w:rPr>
          <w:noProof/>
        </w:rPr>
        <w:instrText xml:space="preserve"> PAGEREF _Toc472593950 \h </w:instrText>
      </w:r>
      <w:r>
        <w:rPr>
          <w:noProof/>
        </w:rPr>
      </w:r>
      <w:r>
        <w:rPr>
          <w:noProof/>
        </w:rPr>
        <w:fldChar w:fldCharType="separate"/>
      </w:r>
      <w:r>
        <w:rPr>
          <w:noProof/>
        </w:rPr>
        <w:t>4</w:t>
      </w:r>
      <w:r>
        <w:rPr>
          <w:noProof/>
        </w:rPr>
        <w:fldChar w:fldCharType="end"/>
      </w:r>
    </w:p>
    <w:p w14:paraId="6B359EBE"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2</w:t>
      </w:r>
      <w:r>
        <w:rPr>
          <w:rFonts w:asciiTheme="minorHAnsi" w:eastAsiaTheme="minorEastAsia" w:hAnsiTheme="minorHAnsi" w:cstheme="minorBidi"/>
          <w:caps w:val="0"/>
          <w:noProof/>
          <w:sz w:val="24"/>
          <w:szCs w:val="24"/>
          <w:lang w:eastAsia="nl-NL"/>
        </w:rPr>
        <w:tab/>
      </w:r>
      <w:r w:rsidRPr="001843F2">
        <w:rPr>
          <w:rFonts w:eastAsia="MS Mincho"/>
          <w:noProof/>
        </w:rPr>
        <w:t>Doel van dit document</w:t>
      </w:r>
      <w:r>
        <w:rPr>
          <w:noProof/>
        </w:rPr>
        <w:tab/>
      </w:r>
      <w:r>
        <w:rPr>
          <w:noProof/>
        </w:rPr>
        <w:fldChar w:fldCharType="begin"/>
      </w:r>
      <w:r>
        <w:rPr>
          <w:noProof/>
        </w:rPr>
        <w:instrText xml:space="preserve"> PAGEREF _Toc472593951 \h </w:instrText>
      </w:r>
      <w:r>
        <w:rPr>
          <w:noProof/>
        </w:rPr>
      </w:r>
      <w:r>
        <w:rPr>
          <w:noProof/>
        </w:rPr>
        <w:fldChar w:fldCharType="separate"/>
      </w:r>
      <w:r>
        <w:rPr>
          <w:noProof/>
        </w:rPr>
        <w:t>4</w:t>
      </w:r>
      <w:r>
        <w:rPr>
          <w:noProof/>
        </w:rPr>
        <w:fldChar w:fldCharType="end"/>
      </w:r>
    </w:p>
    <w:p w14:paraId="0317C00F"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3</w:t>
      </w:r>
      <w:r>
        <w:rPr>
          <w:rFonts w:asciiTheme="minorHAnsi" w:eastAsiaTheme="minorEastAsia" w:hAnsiTheme="minorHAnsi" w:cstheme="minorBidi"/>
          <w:caps w:val="0"/>
          <w:noProof/>
          <w:sz w:val="24"/>
          <w:szCs w:val="24"/>
          <w:lang w:eastAsia="nl-NL"/>
        </w:rPr>
        <w:tab/>
      </w:r>
      <w:r w:rsidRPr="001843F2">
        <w:rPr>
          <w:rFonts w:eastAsia="MS Mincho"/>
          <w:noProof/>
        </w:rPr>
        <w:t>Introductie project</w:t>
      </w:r>
      <w:r>
        <w:rPr>
          <w:noProof/>
        </w:rPr>
        <w:tab/>
      </w:r>
      <w:r>
        <w:rPr>
          <w:noProof/>
        </w:rPr>
        <w:fldChar w:fldCharType="begin"/>
      </w:r>
      <w:r>
        <w:rPr>
          <w:noProof/>
        </w:rPr>
        <w:instrText xml:space="preserve"> PAGEREF _Toc472593952 \h </w:instrText>
      </w:r>
      <w:r>
        <w:rPr>
          <w:noProof/>
        </w:rPr>
      </w:r>
      <w:r>
        <w:rPr>
          <w:noProof/>
        </w:rPr>
        <w:fldChar w:fldCharType="separate"/>
      </w:r>
      <w:r>
        <w:rPr>
          <w:noProof/>
        </w:rPr>
        <w:t>5</w:t>
      </w:r>
      <w:r>
        <w:rPr>
          <w:noProof/>
        </w:rPr>
        <w:fldChar w:fldCharType="end"/>
      </w:r>
    </w:p>
    <w:p w14:paraId="412FBB9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3.1</w:t>
      </w:r>
      <w:r>
        <w:rPr>
          <w:rFonts w:asciiTheme="minorHAnsi" w:eastAsiaTheme="minorEastAsia" w:hAnsiTheme="minorHAnsi" w:cstheme="minorBidi"/>
          <w:noProof/>
          <w:sz w:val="24"/>
          <w:szCs w:val="24"/>
          <w:lang w:eastAsia="nl-NL"/>
        </w:rPr>
        <w:tab/>
      </w:r>
      <w:r w:rsidRPr="001843F2">
        <w:rPr>
          <w:rFonts w:eastAsia="MS Mincho"/>
          <w:noProof/>
        </w:rPr>
        <w:t>Onderzoeksvragen en deelvragen</w:t>
      </w:r>
      <w:r>
        <w:rPr>
          <w:noProof/>
        </w:rPr>
        <w:tab/>
      </w:r>
      <w:r>
        <w:rPr>
          <w:noProof/>
        </w:rPr>
        <w:fldChar w:fldCharType="begin"/>
      </w:r>
      <w:r>
        <w:rPr>
          <w:noProof/>
        </w:rPr>
        <w:instrText xml:space="preserve"> PAGEREF _Toc472593953 \h </w:instrText>
      </w:r>
      <w:r>
        <w:rPr>
          <w:noProof/>
        </w:rPr>
      </w:r>
      <w:r>
        <w:rPr>
          <w:noProof/>
        </w:rPr>
        <w:fldChar w:fldCharType="separate"/>
      </w:r>
      <w:r>
        <w:rPr>
          <w:noProof/>
        </w:rPr>
        <w:t>5</w:t>
      </w:r>
      <w:r>
        <w:rPr>
          <w:noProof/>
        </w:rPr>
        <w:fldChar w:fldCharType="end"/>
      </w:r>
    </w:p>
    <w:p w14:paraId="5F3D70C5"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_Toc472593954 \h </w:instrText>
      </w:r>
      <w:r>
        <w:rPr>
          <w:noProof/>
        </w:rPr>
      </w:r>
      <w:r>
        <w:rPr>
          <w:noProof/>
        </w:rPr>
        <w:fldChar w:fldCharType="separate"/>
      </w:r>
      <w:r>
        <w:rPr>
          <w:noProof/>
        </w:rPr>
        <w:t>6</w:t>
      </w:r>
      <w:r>
        <w:rPr>
          <w:noProof/>
        </w:rPr>
        <w:fldChar w:fldCharType="end"/>
      </w:r>
    </w:p>
    <w:p w14:paraId="531C144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_Toc472593955 \h </w:instrText>
      </w:r>
      <w:r>
        <w:rPr>
          <w:noProof/>
        </w:rPr>
      </w:r>
      <w:r>
        <w:rPr>
          <w:noProof/>
        </w:rPr>
        <w:fldChar w:fldCharType="separate"/>
      </w:r>
      <w:r>
        <w:rPr>
          <w:noProof/>
        </w:rPr>
        <w:t>6</w:t>
      </w:r>
      <w:r>
        <w:rPr>
          <w:noProof/>
        </w:rPr>
        <w:fldChar w:fldCharType="end"/>
      </w:r>
    </w:p>
    <w:p w14:paraId="7742B20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_Toc472593956 \h </w:instrText>
      </w:r>
      <w:r>
        <w:rPr>
          <w:noProof/>
        </w:rPr>
      </w:r>
      <w:r>
        <w:rPr>
          <w:noProof/>
        </w:rPr>
        <w:fldChar w:fldCharType="separate"/>
      </w:r>
      <w:r>
        <w:rPr>
          <w:noProof/>
        </w:rPr>
        <w:t>6</w:t>
      </w:r>
      <w:r>
        <w:rPr>
          <w:noProof/>
        </w:rPr>
        <w:fldChar w:fldCharType="end"/>
      </w:r>
    </w:p>
    <w:p w14:paraId="54B5506C"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_Toc472593957 \h </w:instrText>
      </w:r>
      <w:r>
        <w:rPr>
          <w:noProof/>
        </w:rPr>
      </w:r>
      <w:r>
        <w:rPr>
          <w:noProof/>
        </w:rPr>
        <w:fldChar w:fldCharType="separate"/>
      </w:r>
      <w:r>
        <w:rPr>
          <w:noProof/>
        </w:rPr>
        <w:t>6</w:t>
      </w:r>
      <w:r>
        <w:rPr>
          <w:noProof/>
        </w:rPr>
        <w:fldChar w:fldCharType="end"/>
      </w:r>
    </w:p>
    <w:p w14:paraId="4ADB25F6"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_Toc472593958 \h </w:instrText>
      </w:r>
      <w:r>
        <w:rPr>
          <w:noProof/>
        </w:rPr>
      </w:r>
      <w:r>
        <w:rPr>
          <w:noProof/>
        </w:rPr>
        <w:fldChar w:fldCharType="separate"/>
      </w:r>
      <w:r>
        <w:rPr>
          <w:noProof/>
        </w:rPr>
        <w:t>6</w:t>
      </w:r>
      <w:r>
        <w:rPr>
          <w:noProof/>
        </w:rPr>
        <w:fldChar w:fldCharType="end"/>
      </w:r>
    </w:p>
    <w:p w14:paraId="544C2954"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_Toc472593959 \h </w:instrText>
      </w:r>
      <w:r>
        <w:rPr>
          <w:noProof/>
        </w:rPr>
      </w:r>
      <w:r>
        <w:rPr>
          <w:noProof/>
        </w:rPr>
        <w:fldChar w:fldCharType="separate"/>
      </w:r>
      <w:r>
        <w:rPr>
          <w:noProof/>
        </w:rPr>
        <w:t>6</w:t>
      </w:r>
      <w:r>
        <w:rPr>
          <w:noProof/>
        </w:rPr>
        <w:fldChar w:fldCharType="end"/>
      </w:r>
    </w:p>
    <w:p w14:paraId="08DA68FD"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_Toc472593960 \h </w:instrText>
      </w:r>
      <w:r>
        <w:rPr>
          <w:noProof/>
        </w:rPr>
      </w:r>
      <w:r>
        <w:rPr>
          <w:noProof/>
        </w:rPr>
        <w:fldChar w:fldCharType="separate"/>
      </w:r>
      <w:r>
        <w:rPr>
          <w:noProof/>
        </w:rPr>
        <w:t>7</w:t>
      </w:r>
      <w:r>
        <w:rPr>
          <w:noProof/>
        </w:rPr>
        <w:fldChar w:fldCharType="end"/>
      </w:r>
    </w:p>
    <w:p w14:paraId="3DFA73D9"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_Toc472593961 \h </w:instrText>
      </w:r>
      <w:r>
        <w:rPr>
          <w:noProof/>
        </w:rPr>
      </w:r>
      <w:r>
        <w:rPr>
          <w:noProof/>
        </w:rPr>
        <w:fldChar w:fldCharType="separate"/>
      </w:r>
      <w:r>
        <w:rPr>
          <w:noProof/>
        </w:rPr>
        <w:t>7</w:t>
      </w:r>
      <w:r>
        <w:rPr>
          <w:noProof/>
        </w:rPr>
        <w:fldChar w:fldCharType="end"/>
      </w:r>
    </w:p>
    <w:p w14:paraId="4C3B1FAD"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7</w:t>
      </w:r>
      <w:r>
        <w:rPr>
          <w:rFonts w:asciiTheme="minorHAnsi" w:eastAsiaTheme="minorEastAsia" w:hAnsiTheme="minorHAnsi" w:cstheme="minorBidi"/>
          <w:caps w:val="0"/>
          <w:noProof/>
          <w:sz w:val="24"/>
          <w:szCs w:val="24"/>
          <w:lang w:eastAsia="nl-NL"/>
        </w:rPr>
        <w:tab/>
      </w:r>
      <w:r w:rsidRPr="001843F2">
        <w:rPr>
          <w:rFonts w:eastAsia="MS Mincho"/>
          <w:noProof/>
        </w:rPr>
        <w:t>Planning</w:t>
      </w:r>
      <w:r>
        <w:rPr>
          <w:noProof/>
        </w:rPr>
        <w:tab/>
      </w:r>
      <w:r>
        <w:rPr>
          <w:noProof/>
        </w:rPr>
        <w:fldChar w:fldCharType="begin"/>
      </w:r>
      <w:r>
        <w:rPr>
          <w:noProof/>
        </w:rPr>
        <w:instrText xml:space="preserve"> PAGEREF _Toc472593962 \h </w:instrText>
      </w:r>
      <w:r>
        <w:rPr>
          <w:noProof/>
        </w:rPr>
      </w:r>
      <w:r>
        <w:rPr>
          <w:noProof/>
        </w:rPr>
        <w:fldChar w:fldCharType="separate"/>
      </w:r>
      <w:r>
        <w:rPr>
          <w:noProof/>
        </w:rPr>
        <w:t>8</w:t>
      </w:r>
      <w:r>
        <w:rPr>
          <w:noProof/>
        </w:rPr>
        <w:fldChar w:fldCharType="end"/>
      </w:r>
    </w:p>
    <w:p w14:paraId="133B1381"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7.1</w:t>
      </w:r>
      <w:r>
        <w:rPr>
          <w:rFonts w:asciiTheme="minorHAnsi" w:eastAsiaTheme="minorEastAsia" w:hAnsiTheme="minorHAnsi" w:cstheme="minorBidi"/>
          <w:noProof/>
          <w:sz w:val="24"/>
          <w:szCs w:val="24"/>
          <w:lang w:eastAsia="nl-NL"/>
        </w:rPr>
        <w:tab/>
      </w:r>
      <w:r w:rsidRPr="001843F2">
        <w:rPr>
          <w:rFonts w:eastAsia="MS Mincho"/>
          <w:noProof/>
        </w:rPr>
        <w:t>Fasering</w:t>
      </w:r>
      <w:r>
        <w:rPr>
          <w:noProof/>
        </w:rPr>
        <w:tab/>
      </w:r>
      <w:r>
        <w:rPr>
          <w:noProof/>
        </w:rPr>
        <w:fldChar w:fldCharType="begin"/>
      </w:r>
      <w:r>
        <w:rPr>
          <w:noProof/>
        </w:rPr>
        <w:instrText xml:space="preserve"> PAGEREF _Toc472593963 \h </w:instrText>
      </w:r>
      <w:r>
        <w:rPr>
          <w:noProof/>
        </w:rPr>
      </w:r>
      <w:r>
        <w:rPr>
          <w:noProof/>
        </w:rPr>
        <w:fldChar w:fldCharType="separate"/>
      </w:r>
      <w:r>
        <w:rPr>
          <w:noProof/>
        </w:rPr>
        <w:t>8</w:t>
      </w:r>
      <w:r>
        <w:rPr>
          <w:noProof/>
        </w:rPr>
        <w:fldChar w:fldCharType="end"/>
      </w:r>
    </w:p>
    <w:p w14:paraId="5C6805AB"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7.2</w:t>
      </w:r>
      <w:r>
        <w:rPr>
          <w:rFonts w:asciiTheme="minorHAnsi" w:eastAsiaTheme="minorEastAsia" w:hAnsiTheme="minorHAnsi" w:cstheme="minorBidi"/>
          <w:noProof/>
          <w:sz w:val="24"/>
          <w:szCs w:val="24"/>
          <w:lang w:eastAsia="nl-NL"/>
        </w:rPr>
        <w:tab/>
      </w:r>
      <w:r w:rsidRPr="001843F2">
        <w:rPr>
          <w:rFonts w:eastAsia="MS Mincho"/>
          <w:noProof/>
          <w:color w:val="000000"/>
        </w:rPr>
        <w:t>Producten</w:t>
      </w:r>
      <w:r>
        <w:rPr>
          <w:noProof/>
        </w:rPr>
        <w:tab/>
      </w:r>
      <w:r>
        <w:rPr>
          <w:noProof/>
        </w:rPr>
        <w:fldChar w:fldCharType="begin"/>
      </w:r>
      <w:r>
        <w:rPr>
          <w:noProof/>
        </w:rPr>
        <w:instrText xml:space="preserve"> PAGEREF _Toc472593964 \h </w:instrText>
      </w:r>
      <w:r>
        <w:rPr>
          <w:noProof/>
        </w:rPr>
      </w:r>
      <w:r>
        <w:rPr>
          <w:noProof/>
        </w:rPr>
        <w:fldChar w:fldCharType="separate"/>
      </w:r>
      <w:r>
        <w:rPr>
          <w:noProof/>
        </w:rPr>
        <w:t>8</w:t>
      </w:r>
      <w:r>
        <w:rPr>
          <w:noProof/>
        </w:rPr>
        <w:fldChar w:fldCharType="end"/>
      </w:r>
    </w:p>
    <w:p w14:paraId="1DAE47BE"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color w:val="000000"/>
        </w:rPr>
        <w:t>7.3</w:t>
      </w:r>
      <w:r>
        <w:rPr>
          <w:rFonts w:asciiTheme="minorHAnsi" w:eastAsiaTheme="minorEastAsia" w:hAnsiTheme="minorHAnsi" w:cstheme="minorBidi"/>
          <w:noProof/>
          <w:sz w:val="24"/>
          <w:szCs w:val="24"/>
          <w:lang w:eastAsia="nl-NL"/>
        </w:rPr>
        <w:tab/>
      </w:r>
      <w:r w:rsidRPr="001843F2">
        <w:rPr>
          <w:rFonts w:eastAsia="MS Mincho"/>
          <w:noProof/>
          <w:color w:val="000000"/>
        </w:rPr>
        <w:t>Planning</w:t>
      </w:r>
      <w:r>
        <w:rPr>
          <w:noProof/>
        </w:rPr>
        <w:tab/>
      </w:r>
      <w:r>
        <w:rPr>
          <w:noProof/>
        </w:rPr>
        <w:fldChar w:fldCharType="begin"/>
      </w:r>
      <w:r>
        <w:rPr>
          <w:noProof/>
        </w:rPr>
        <w:instrText xml:space="preserve"> PAGEREF _Toc472593965 \h </w:instrText>
      </w:r>
      <w:r>
        <w:rPr>
          <w:noProof/>
        </w:rPr>
      </w:r>
      <w:r>
        <w:rPr>
          <w:noProof/>
        </w:rPr>
        <w:fldChar w:fldCharType="separate"/>
      </w:r>
      <w:r>
        <w:rPr>
          <w:noProof/>
        </w:rPr>
        <w:t>9</w:t>
      </w:r>
      <w:r>
        <w:rPr>
          <w:noProof/>
        </w:rPr>
        <w:fldChar w:fldCharType="end"/>
      </w:r>
    </w:p>
    <w:p w14:paraId="4202F69A" w14:textId="77777777" w:rsidR="00391C94" w:rsidRDefault="00391C94">
      <w:pPr>
        <w:pStyle w:val="Inhopg2"/>
        <w:tabs>
          <w:tab w:val="left" w:pos="960"/>
          <w:tab w:val="right" w:leader="dot" w:pos="9060"/>
        </w:tabs>
        <w:rPr>
          <w:rFonts w:asciiTheme="minorHAnsi" w:eastAsiaTheme="minorEastAsia" w:hAnsiTheme="minorHAnsi" w:cstheme="minorBidi"/>
          <w:noProof/>
          <w:sz w:val="24"/>
          <w:szCs w:val="24"/>
          <w:lang w:eastAsia="nl-NL"/>
        </w:rPr>
      </w:pPr>
      <w:r w:rsidRPr="001843F2">
        <w:rPr>
          <w:rFonts w:eastAsia="MS Mincho"/>
          <w:noProof/>
        </w:rPr>
        <w:t>7.4</w:t>
      </w:r>
      <w:r>
        <w:rPr>
          <w:rFonts w:asciiTheme="minorHAnsi" w:eastAsiaTheme="minorEastAsia" w:hAnsiTheme="minorHAnsi" w:cstheme="minorBidi"/>
          <w:noProof/>
          <w:sz w:val="24"/>
          <w:szCs w:val="24"/>
          <w:lang w:eastAsia="nl-NL"/>
        </w:rPr>
        <w:tab/>
      </w:r>
      <w:r w:rsidRPr="001843F2">
        <w:rPr>
          <w:rFonts w:eastAsia="MS Mincho"/>
          <w:noProof/>
        </w:rPr>
        <w:t>Benodigde mensen en middelen</w:t>
      </w:r>
      <w:r>
        <w:rPr>
          <w:noProof/>
        </w:rPr>
        <w:tab/>
      </w:r>
      <w:r>
        <w:rPr>
          <w:noProof/>
        </w:rPr>
        <w:fldChar w:fldCharType="begin"/>
      </w:r>
      <w:r>
        <w:rPr>
          <w:noProof/>
        </w:rPr>
        <w:instrText xml:space="preserve"> PAGEREF _Toc472593966 \h </w:instrText>
      </w:r>
      <w:r>
        <w:rPr>
          <w:noProof/>
        </w:rPr>
      </w:r>
      <w:r>
        <w:rPr>
          <w:noProof/>
        </w:rPr>
        <w:fldChar w:fldCharType="separate"/>
      </w:r>
      <w:r>
        <w:rPr>
          <w:noProof/>
        </w:rPr>
        <w:t>10</w:t>
      </w:r>
      <w:r>
        <w:rPr>
          <w:noProof/>
        </w:rPr>
        <w:fldChar w:fldCharType="end"/>
      </w:r>
    </w:p>
    <w:p w14:paraId="06BB3CBA" w14:textId="77777777" w:rsidR="00391C94" w:rsidRDefault="00391C94">
      <w:pPr>
        <w:pStyle w:val="Inhopg1"/>
        <w:rPr>
          <w:rFonts w:asciiTheme="minorHAnsi" w:eastAsiaTheme="minorEastAsia" w:hAnsiTheme="minorHAnsi" w:cstheme="minorBidi"/>
          <w:caps w:val="0"/>
          <w:noProof/>
          <w:sz w:val="24"/>
          <w:szCs w:val="24"/>
          <w:lang w:eastAsia="nl-NL"/>
        </w:rPr>
      </w:pPr>
      <w:r w:rsidRPr="001843F2">
        <w:rPr>
          <w:rFonts w:eastAsia="MS Mincho"/>
          <w:noProof/>
        </w:rPr>
        <w:t>8</w:t>
      </w:r>
      <w:r>
        <w:rPr>
          <w:rFonts w:asciiTheme="minorHAnsi" w:eastAsiaTheme="minorEastAsia" w:hAnsiTheme="minorHAnsi" w:cstheme="minorBidi"/>
          <w:caps w:val="0"/>
          <w:noProof/>
          <w:sz w:val="24"/>
          <w:szCs w:val="24"/>
          <w:lang w:eastAsia="nl-NL"/>
        </w:rPr>
        <w:tab/>
      </w:r>
      <w:r w:rsidRPr="001843F2">
        <w:rPr>
          <w:rFonts w:eastAsia="MS Mincho"/>
          <w:noProof/>
        </w:rPr>
        <w:t>Projecttoleranties</w:t>
      </w:r>
      <w:r>
        <w:rPr>
          <w:noProof/>
        </w:rPr>
        <w:tab/>
      </w:r>
      <w:r>
        <w:rPr>
          <w:noProof/>
        </w:rPr>
        <w:fldChar w:fldCharType="begin"/>
      </w:r>
      <w:r>
        <w:rPr>
          <w:noProof/>
        </w:rPr>
        <w:instrText xml:space="preserve"> PAGEREF _Toc472593967 \h </w:instrText>
      </w:r>
      <w:r>
        <w:rPr>
          <w:noProof/>
        </w:rPr>
      </w:r>
      <w:r>
        <w:rPr>
          <w:noProof/>
        </w:rPr>
        <w:fldChar w:fldCharType="separate"/>
      </w:r>
      <w:r>
        <w:rPr>
          <w:noProof/>
        </w:rPr>
        <w:t>10</w:t>
      </w:r>
      <w:r>
        <w:rPr>
          <w:noProof/>
        </w:rPr>
        <w:fldChar w:fldCharType="end"/>
      </w:r>
    </w:p>
    <w:p w14:paraId="581569AF" w14:textId="77777777" w:rsidR="00391C94" w:rsidRDefault="00391C94">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_Toc472593968 \h </w:instrText>
      </w:r>
      <w:r>
        <w:rPr>
          <w:noProof/>
        </w:rPr>
      </w:r>
      <w:r>
        <w:rPr>
          <w:noProof/>
        </w:rPr>
        <w:fldChar w:fldCharType="separate"/>
      </w:r>
      <w:r>
        <w:rPr>
          <w:noProof/>
        </w:rPr>
        <w:t>11</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2593946"/>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2593947"/>
      <w:r>
        <w:rPr>
          <w:rFonts w:eastAsia="MS Mincho"/>
        </w:rPr>
        <w:t>Plaats document</w:t>
      </w:r>
      <w:bookmarkEnd w:id="3"/>
      <w:bookmarkEnd w:id="4"/>
      <w:bookmarkEnd w:id="5"/>
    </w:p>
    <w:p w14:paraId="77A3213D" w14:textId="3CC977FD"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de repository</w:t>
      </w:r>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repository </w:t>
      </w:r>
      <w:r w:rsidR="00062370">
        <w:rPr>
          <w:rFonts w:eastAsia="MS Mincho"/>
        </w:rPr>
        <w:t>is openbaar gemaakt waardoor iedereen hierbij kan via</w:t>
      </w:r>
      <w:r w:rsidR="00406752">
        <w:rPr>
          <w:rFonts w:eastAsia="MS Mincho"/>
        </w:rPr>
        <w:t xml:space="preserve">: </w:t>
      </w:r>
      <w:hyperlink r:id="rId9" w:history="1">
        <w:r w:rsidR="00477AE9" w:rsidRPr="001E1E7A">
          <w:rPr>
            <w:rStyle w:val="Hyperlink"/>
          </w:rPr>
          <w:t>https://github.com/NLHEALTHCARE/PROJECT-BABYLON/tree/master/Werkplan</w:t>
        </w:r>
      </w:hyperlink>
      <w:r w:rsidR="00477AE9">
        <w:t>.</w:t>
      </w:r>
    </w:p>
    <w:p w14:paraId="483F12C0" w14:textId="77777777" w:rsidR="00144E89" w:rsidRDefault="00144E89" w:rsidP="00144E89">
      <w:pPr>
        <w:pStyle w:val="Kop2"/>
        <w:rPr>
          <w:rFonts w:eastAsia="MS Mincho"/>
        </w:rPr>
      </w:pPr>
      <w:bookmarkStart w:id="6" w:name="_Toc30491254"/>
      <w:bookmarkStart w:id="7" w:name="_Toc45629231"/>
      <w:bookmarkStart w:id="8" w:name="_Toc472593948"/>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1270E20" w:rsidR="00144E89" w:rsidRDefault="002F6C36" w:rsidP="00CF275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2015/20</w:t>
            </w:r>
            <w:r>
              <w:rPr>
                <w:rFonts w:eastAsia="MS Mincho"/>
              </w:rPr>
              <w:t>16</w:t>
            </w:r>
            <w:r w:rsidR="00CF275C">
              <w:rPr>
                <w:rFonts w:eastAsia="MS Mincho"/>
              </w:rPr>
              <w:t xml:space="preserve"> format</w:t>
            </w:r>
            <w:r>
              <w:rPr>
                <w:rFonts w:eastAsia="MS Mincho"/>
              </w:rPr>
              <w:t xml:space="preserve"> gemaakt</w:t>
            </w:r>
            <w:r w:rsidR="002F5FE6">
              <w:rPr>
                <w:rFonts w:eastAsia="MS Mincho"/>
              </w:rPr>
              <w: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1C9A93DC"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r w:rsidR="002F5FE6">
              <w:rPr>
                <w:rFonts w:eastAsia="MS Mincho"/>
              </w:rPr>
              <w:t>.</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44416A5F" w:rsidR="002F6C36" w:rsidRPr="002F6C36" w:rsidRDefault="002F6C36" w:rsidP="00F654C9">
            <w:pPr>
              <w:rPr>
                <w:rFonts w:eastAsia="MS Mincho"/>
              </w:rPr>
            </w:pPr>
            <w:r>
              <w:rPr>
                <w:rFonts w:eastAsia="MS Mincho"/>
              </w:rPr>
              <w:t>Werkplan verbeteren aan de hand van</w:t>
            </w:r>
            <w:r w:rsidR="00062370">
              <w:rPr>
                <w:rFonts w:eastAsia="MS Mincho"/>
              </w:rPr>
              <w:t xml:space="preserve"> het</w:t>
            </w:r>
            <w:r w:rsidR="00F654C9">
              <w:rPr>
                <w:rFonts w:eastAsia="MS Mincho"/>
              </w:rPr>
              <w:t xml:space="preserve"> 2017</w:t>
            </w:r>
            <w:r>
              <w:rPr>
                <w:rFonts w:eastAsia="MS Mincho"/>
              </w:rPr>
              <w:t xml:space="preserve"> format</w:t>
            </w:r>
            <w:r w:rsidR="002F5FE6">
              <w:rPr>
                <w:rFonts w:eastAsia="MS Mincho"/>
              </w:rPr>
              <w:t>.</w:t>
            </w:r>
          </w:p>
        </w:tc>
      </w:tr>
      <w:tr w:rsidR="0031158A" w14:paraId="049BCF61" w14:textId="77777777" w:rsidTr="00EB2DC0">
        <w:trPr>
          <w:trHeight w:val="214"/>
        </w:trPr>
        <w:tc>
          <w:tcPr>
            <w:tcW w:w="1870" w:type="dxa"/>
          </w:tcPr>
          <w:p w14:paraId="29FD3C92" w14:textId="3422F12B" w:rsidR="0031158A" w:rsidRDefault="00A131A3" w:rsidP="002F6C36">
            <w:pPr>
              <w:rPr>
                <w:rFonts w:eastAsia="MS Mincho"/>
              </w:rPr>
            </w:pPr>
            <w:r>
              <w:rPr>
                <w:rFonts w:eastAsia="MS Mincho"/>
              </w:rPr>
              <w:t>13</w:t>
            </w:r>
            <w:r w:rsidR="0031158A">
              <w:rPr>
                <w:rFonts w:eastAsia="MS Mincho"/>
              </w:rPr>
              <w:t>-01-2017</w:t>
            </w:r>
          </w:p>
        </w:tc>
        <w:tc>
          <w:tcPr>
            <w:tcW w:w="4140" w:type="dxa"/>
          </w:tcPr>
          <w:p w14:paraId="730984ED" w14:textId="18AA13CC" w:rsidR="0031158A" w:rsidRDefault="0031158A" w:rsidP="002F6C36">
            <w:pPr>
              <w:rPr>
                <w:rFonts w:eastAsia="MS Mincho"/>
              </w:rPr>
            </w:pPr>
            <w:r>
              <w:rPr>
                <w:rFonts w:eastAsia="MS Mincho"/>
              </w:rPr>
              <w:t>Vierde Uitgave</w:t>
            </w:r>
          </w:p>
        </w:tc>
        <w:tc>
          <w:tcPr>
            <w:tcW w:w="3274" w:type="dxa"/>
          </w:tcPr>
          <w:p w14:paraId="4F3D7AC6" w14:textId="2AA2D7E6" w:rsidR="0031158A" w:rsidRDefault="0031158A" w:rsidP="002F6C36">
            <w:pPr>
              <w:rPr>
                <w:rFonts w:eastAsia="MS Mincho"/>
              </w:rPr>
            </w:pPr>
            <w:r>
              <w:rPr>
                <w:rFonts w:eastAsia="MS Mincho"/>
              </w:rPr>
              <w:t>Werkplan verbeteren aan de hand van werkgroep feedback</w:t>
            </w:r>
            <w:r w:rsidR="002F5FE6">
              <w:rPr>
                <w:rFonts w:eastAsia="MS Mincho"/>
              </w:rPr>
              <w:t>.</w:t>
            </w:r>
          </w:p>
        </w:tc>
      </w:tr>
      <w:tr w:rsidR="00A131A3" w14:paraId="553A6DDE" w14:textId="77777777" w:rsidTr="00EB2DC0">
        <w:trPr>
          <w:trHeight w:val="214"/>
        </w:trPr>
        <w:tc>
          <w:tcPr>
            <w:tcW w:w="1870" w:type="dxa"/>
          </w:tcPr>
          <w:p w14:paraId="18F12D84" w14:textId="3B8AC3B5" w:rsidR="00A131A3" w:rsidRDefault="00A131A3" w:rsidP="002F6C36">
            <w:pPr>
              <w:rPr>
                <w:rFonts w:eastAsia="MS Mincho"/>
              </w:rPr>
            </w:pPr>
            <w:r>
              <w:rPr>
                <w:rFonts w:eastAsia="MS Mincho"/>
              </w:rPr>
              <w:t>17-01-2017</w:t>
            </w:r>
          </w:p>
        </w:tc>
        <w:tc>
          <w:tcPr>
            <w:tcW w:w="4140" w:type="dxa"/>
          </w:tcPr>
          <w:p w14:paraId="776BDDA4" w14:textId="5582BC5C" w:rsidR="00A131A3" w:rsidRDefault="00A131A3" w:rsidP="002F6C36">
            <w:pPr>
              <w:rPr>
                <w:rFonts w:eastAsia="MS Mincho"/>
              </w:rPr>
            </w:pPr>
            <w:r>
              <w:rPr>
                <w:rFonts w:eastAsia="MS Mincho"/>
              </w:rPr>
              <w:t>Vijfde Uitgave</w:t>
            </w:r>
          </w:p>
        </w:tc>
        <w:tc>
          <w:tcPr>
            <w:tcW w:w="3274" w:type="dxa"/>
          </w:tcPr>
          <w:p w14:paraId="0022E1BB" w14:textId="0E06C771" w:rsidR="00A131A3" w:rsidRDefault="00FA2BD1" w:rsidP="0072536B">
            <w:pPr>
              <w:rPr>
                <w:rFonts w:eastAsia="MS Mincho"/>
              </w:rPr>
            </w:pPr>
            <w:r>
              <w:rPr>
                <w:rFonts w:eastAsia="MS Mincho"/>
              </w:rPr>
              <w:t xml:space="preserve">Werkplan </w:t>
            </w:r>
            <w:r w:rsidR="0072536B">
              <w:rPr>
                <w:rFonts w:eastAsia="MS Mincho"/>
              </w:rPr>
              <w:t>aanpassen</w:t>
            </w:r>
            <w:r>
              <w:rPr>
                <w:rFonts w:eastAsia="MS Mincho"/>
              </w:rPr>
              <w:t xml:space="preserve"> met de feedback van supervisor</w:t>
            </w:r>
            <w:r w:rsidR="002F5FE6">
              <w:rPr>
                <w:rFonts w:eastAsia="MS Mincho"/>
              </w:rPr>
              <w:t>.</w:t>
            </w:r>
          </w:p>
        </w:tc>
      </w:tr>
      <w:tr w:rsidR="00D17E37" w14:paraId="45878457" w14:textId="77777777" w:rsidTr="00EB2DC0">
        <w:trPr>
          <w:trHeight w:val="214"/>
        </w:trPr>
        <w:tc>
          <w:tcPr>
            <w:tcW w:w="1870" w:type="dxa"/>
          </w:tcPr>
          <w:p w14:paraId="2CADB32B" w14:textId="7AECE9E0" w:rsidR="00D17E37" w:rsidRDefault="00D17E37" w:rsidP="002F6C36">
            <w:pPr>
              <w:rPr>
                <w:rFonts w:eastAsia="MS Mincho"/>
              </w:rPr>
            </w:pPr>
            <w:r>
              <w:rPr>
                <w:rFonts w:eastAsia="MS Mincho"/>
              </w:rPr>
              <w:t>18-01-2017</w:t>
            </w:r>
          </w:p>
        </w:tc>
        <w:tc>
          <w:tcPr>
            <w:tcW w:w="4140" w:type="dxa"/>
          </w:tcPr>
          <w:p w14:paraId="1EBF4174" w14:textId="6DD52245" w:rsidR="00D17E37" w:rsidRDefault="00D17E37" w:rsidP="002F6C36">
            <w:pPr>
              <w:rPr>
                <w:rFonts w:eastAsia="MS Mincho"/>
              </w:rPr>
            </w:pPr>
            <w:r>
              <w:rPr>
                <w:rFonts w:eastAsia="MS Mincho"/>
              </w:rPr>
              <w:t>Zesde Uitgave</w:t>
            </w:r>
          </w:p>
        </w:tc>
        <w:tc>
          <w:tcPr>
            <w:tcW w:w="3274" w:type="dxa"/>
          </w:tcPr>
          <w:p w14:paraId="2A3EC7E6" w14:textId="3D0DB8F4" w:rsidR="00D17E37" w:rsidRDefault="00D17E37" w:rsidP="002F6C36">
            <w:pPr>
              <w:rPr>
                <w:rFonts w:eastAsia="MS Mincho"/>
              </w:rPr>
            </w:pPr>
            <w:r>
              <w:rPr>
                <w:rFonts w:eastAsia="MS Mincho"/>
              </w:rPr>
              <w:t>Werkplan aanpassen met feedback van begeleider</w:t>
            </w:r>
            <w:r w:rsidR="002F5FE6">
              <w:rPr>
                <w:rFonts w:eastAsia="MS Mincho"/>
              </w:rPr>
              <w:t>.</w:t>
            </w:r>
          </w:p>
        </w:tc>
      </w:tr>
      <w:tr w:rsidR="0072536B" w14:paraId="47CEE7A4" w14:textId="77777777" w:rsidTr="0072536B">
        <w:trPr>
          <w:trHeight w:val="224"/>
        </w:trPr>
        <w:tc>
          <w:tcPr>
            <w:tcW w:w="1870" w:type="dxa"/>
          </w:tcPr>
          <w:p w14:paraId="5B252956" w14:textId="679967ED" w:rsidR="0072536B" w:rsidRDefault="0072536B" w:rsidP="002F6C36">
            <w:pPr>
              <w:rPr>
                <w:rFonts w:eastAsia="MS Mincho"/>
              </w:rPr>
            </w:pPr>
            <w:r>
              <w:rPr>
                <w:rFonts w:eastAsia="MS Mincho"/>
              </w:rPr>
              <w:t>19-01-2017</w:t>
            </w:r>
          </w:p>
        </w:tc>
        <w:tc>
          <w:tcPr>
            <w:tcW w:w="4140" w:type="dxa"/>
          </w:tcPr>
          <w:p w14:paraId="3BAF9FD5" w14:textId="0334D7C7" w:rsidR="0072536B" w:rsidRDefault="0072536B" w:rsidP="002F6C36">
            <w:pPr>
              <w:rPr>
                <w:rFonts w:eastAsia="MS Mincho"/>
              </w:rPr>
            </w:pPr>
            <w:r>
              <w:rPr>
                <w:rFonts w:eastAsia="MS Mincho"/>
              </w:rPr>
              <w:t>Zevende Uitgave</w:t>
            </w:r>
          </w:p>
        </w:tc>
        <w:tc>
          <w:tcPr>
            <w:tcW w:w="3274" w:type="dxa"/>
          </w:tcPr>
          <w:p w14:paraId="5B93952E" w14:textId="654876C3" w:rsidR="0072536B" w:rsidRDefault="005520A9" w:rsidP="002F6C36">
            <w:pPr>
              <w:rPr>
                <w:rFonts w:eastAsia="MS Mincho"/>
              </w:rPr>
            </w:pPr>
            <w:r>
              <w:rPr>
                <w:rFonts w:eastAsia="MS Mincho"/>
              </w:rPr>
              <w:t>Werkplan verbeteren</w:t>
            </w:r>
            <w:r w:rsidR="0072536B">
              <w:rPr>
                <w:rFonts w:eastAsia="MS Mincho"/>
              </w:rPr>
              <w:t xml:space="preserve"> met feedback van supervisor</w:t>
            </w:r>
            <w:r>
              <w:rPr>
                <w:rFonts w:eastAsia="MS Mincho"/>
              </w:rPr>
              <w:t>.</w:t>
            </w:r>
          </w:p>
        </w:tc>
      </w:tr>
    </w:tbl>
    <w:p w14:paraId="628C8069" w14:textId="77777777" w:rsidR="00144E89" w:rsidRDefault="00144E89" w:rsidP="00144E89">
      <w:pPr>
        <w:pStyle w:val="Kop2"/>
        <w:rPr>
          <w:rFonts w:eastAsia="MS Mincho"/>
        </w:rPr>
      </w:pPr>
      <w:bookmarkStart w:id="9" w:name="_Toc30491255"/>
      <w:bookmarkStart w:id="10" w:name="_Toc45629232"/>
      <w:bookmarkStart w:id="11" w:name="_Toc472593949"/>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r w:rsidRPr="00187D56">
        <w:rPr>
          <w:i/>
          <w:sz w:val="20"/>
          <w:szCs w:val="20"/>
        </w:rPr>
        <w:t>Accepteert  de dagelijkse begeleider als aanbieder van de bachelor stage de dagelijkse begeleiding en wetenschappelijke supervisie van de student te verlenen. De begeleider zal alle voorzieningen treffen (werkplek, PC, toegang tot bibliotheek, documentatie, gegevens etc)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stage  de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Default="00D3314E" w:rsidP="00D3314E">
      <w:pPr>
        <w:pStyle w:val="Lijstalinea"/>
        <w:numPr>
          <w:ilvl w:val="0"/>
          <w:numId w:val="5"/>
        </w:numPr>
        <w:rPr>
          <w:i/>
          <w:sz w:val="20"/>
          <w:szCs w:val="20"/>
        </w:rPr>
      </w:pPr>
      <w:r w:rsidRPr="00187D56">
        <w:rPr>
          <w:i/>
          <w:sz w:val="20"/>
          <w:szCs w:val="20"/>
        </w:rPr>
        <w:t>Accepteert de student zijn/haar verantwoordelijkheid om de stage conform de eisen die aan de bachelor stage door de coördinator, de opleiding, de Universiteit van Amsterdam worden gesteld, uit te voeren. Hierbij dient de student elke week te  rapporteren over zijn vorderingen aan de begeleider en tijdens het overleg met de supervisor.</w:t>
      </w:r>
    </w:p>
    <w:p w14:paraId="4E27001B" w14:textId="77777777" w:rsidR="00C03E3A" w:rsidRDefault="00C03E3A" w:rsidP="00C03E3A">
      <w:pPr>
        <w:rPr>
          <w:sz w:val="20"/>
          <w:szCs w:val="20"/>
        </w:rPr>
      </w:pPr>
    </w:p>
    <w:p w14:paraId="44125ACD" w14:textId="77777777" w:rsidR="00841979" w:rsidRDefault="00841979" w:rsidP="00C03E3A">
      <w:pPr>
        <w:rPr>
          <w:sz w:val="20"/>
          <w:szCs w:val="20"/>
        </w:rPr>
      </w:pPr>
    </w:p>
    <w:p w14:paraId="0F323F4B" w14:textId="77777777" w:rsidR="00841979" w:rsidRDefault="00841979" w:rsidP="00C03E3A">
      <w:pPr>
        <w:rPr>
          <w:sz w:val="20"/>
          <w:szCs w:val="20"/>
        </w:rPr>
      </w:pPr>
    </w:p>
    <w:p w14:paraId="15B2EB67" w14:textId="77777777" w:rsidR="00841979" w:rsidRDefault="00841979" w:rsidP="00C03E3A">
      <w:pPr>
        <w:rPr>
          <w:sz w:val="20"/>
          <w:szCs w:val="20"/>
        </w:rPr>
      </w:pPr>
    </w:p>
    <w:tbl>
      <w:tblPr>
        <w:tblpPr w:leftFromText="141" w:rightFromText="141" w:vertAnchor="text" w:horzAnchor="page" w:tblpX="342" w:tblpY="-572"/>
        <w:tblW w:w="11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71"/>
        <w:gridCol w:w="2387"/>
        <w:gridCol w:w="1985"/>
        <w:gridCol w:w="2835"/>
        <w:gridCol w:w="1440"/>
        <w:gridCol w:w="895"/>
      </w:tblGrid>
      <w:tr w:rsidR="00646FDB" w14:paraId="11963A70" w14:textId="77777777" w:rsidTr="00646FDB">
        <w:trPr>
          <w:trHeight w:val="296"/>
        </w:trPr>
        <w:tc>
          <w:tcPr>
            <w:tcW w:w="1571" w:type="dxa"/>
          </w:tcPr>
          <w:p w14:paraId="12FEF7F2" w14:textId="77777777" w:rsidR="006E6F99" w:rsidRPr="00465070" w:rsidRDefault="006E6F99" w:rsidP="006E6F99">
            <w:pPr>
              <w:pStyle w:val="Kop4"/>
              <w:spacing w:before="0" w:after="0" w:line="260" w:lineRule="atLeast"/>
              <w:rPr>
                <w:rFonts w:ascii="Verdana" w:eastAsia="MS Mincho" w:hAnsi="Verdana"/>
                <w:sz w:val="18"/>
                <w:szCs w:val="18"/>
              </w:rPr>
            </w:pPr>
            <w:r w:rsidRPr="00465070">
              <w:rPr>
                <w:rFonts w:ascii="Verdana" w:eastAsia="MS Mincho" w:hAnsi="Verdana"/>
                <w:sz w:val="18"/>
                <w:szCs w:val="18"/>
              </w:rPr>
              <w:lastRenderedPageBreak/>
              <w:t>Naam</w:t>
            </w:r>
          </w:p>
        </w:tc>
        <w:tc>
          <w:tcPr>
            <w:tcW w:w="2387" w:type="dxa"/>
          </w:tcPr>
          <w:p w14:paraId="5A7AA9B2" w14:textId="77777777" w:rsidR="006E6F99" w:rsidRDefault="006E6F99" w:rsidP="006E6F99">
            <w:pPr>
              <w:rPr>
                <w:rFonts w:eastAsia="MS Mincho"/>
                <w:b/>
                <w:bCs/>
              </w:rPr>
            </w:pPr>
            <w:r>
              <w:rPr>
                <w:rFonts w:eastAsia="MS Mincho"/>
                <w:b/>
                <w:bCs/>
              </w:rPr>
              <w:t>Handtekening</w:t>
            </w:r>
          </w:p>
        </w:tc>
        <w:tc>
          <w:tcPr>
            <w:tcW w:w="1985" w:type="dxa"/>
          </w:tcPr>
          <w:p w14:paraId="2ECD0701" w14:textId="77777777" w:rsidR="006E6F99" w:rsidRDefault="006E6F99" w:rsidP="006E6F99">
            <w:pPr>
              <w:rPr>
                <w:rFonts w:eastAsia="MS Mincho"/>
                <w:b/>
                <w:bCs/>
              </w:rPr>
            </w:pPr>
            <w:r>
              <w:rPr>
                <w:rFonts w:eastAsia="MS Mincho"/>
                <w:b/>
                <w:bCs/>
              </w:rPr>
              <w:t>Functie</w:t>
            </w:r>
          </w:p>
        </w:tc>
        <w:tc>
          <w:tcPr>
            <w:tcW w:w="2835" w:type="dxa"/>
          </w:tcPr>
          <w:p w14:paraId="0A927613" w14:textId="77777777" w:rsidR="006E6F99" w:rsidRDefault="006E6F99" w:rsidP="006E6F99">
            <w:pPr>
              <w:rPr>
                <w:rFonts w:eastAsia="MS Mincho"/>
                <w:b/>
                <w:bCs/>
              </w:rPr>
            </w:pPr>
            <w:r>
              <w:rPr>
                <w:rFonts w:eastAsia="MS Mincho"/>
                <w:b/>
                <w:bCs/>
              </w:rPr>
              <w:t>Emailadres</w:t>
            </w:r>
          </w:p>
        </w:tc>
        <w:tc>
          <w:tcPr>
            <w:tcW w:w="1440" w:type="dxa"/>
          </w:tcPr>
          <w:p w14:paraId="2FC88009" w14:textId="77777777" w:rsidR="006E6F99" w:rsidRDefault="006E6F99" w:rsidP="006E6F99">
            <w:pPr>
              <w:rPr>
                <w:rFonts w:eastAsia="MS Mincho"/>
                <w:b/>
                <w:bCs/>
              </w:rPr>
            </w:pPr>
            <w:r>
              <w:rPr>
                <w:rFonts w:eastAsia="MS Mincho"/>
                <w:b/>
                <w:bCs/>
              </w:rPr>
              <w:t>Datum</w:t>
            </w:r>
          </w:p>
        </w:tc>
        <w:tc>
          <w:tcPr>
            <w:tcW w:w="895" w:type="dxa"/>
          </w:tcPr>
          <w:p w14:paraId="39E49789" w14:textId="77777777" w:rsidR="006E6F99" w:rsidRDefault="006E6F99" w:rsidP="006E6F99">
            <w:pPr>
              <w:rPr>
                <w:rFonts w:eastAsia="MS Mincho"/>
                <w:b/>
                <w:bCs/>
              </w:rPr>
            </w:pPr>
            <w:r>
              <w:rPr>
                <w:rFonts w:eastAsia="MS Mincho"/>
                <w:b/>
                <w:bCs/>
              </w:rPr>
              <w:t>Versie</w:t>
            </w:r>
          </w:p>
        </w:tc>
      </w:tr>
      <w:tr w:rsidR="00646FDB" w14:paraId="4DBD8737" w14:textId="77777777" w:rsidTr="00646FDB">
        <w:trPr>
          <w:trHeight w:val="296"/>
        </w:trPr>
        <w:tc>
          <w:tcPr>
            <w:tcW w:w="1571" w:type="dxa"/>
          </w:tcPr>
          <w:p w14:paraId="4B4CA218" w14:textId="77777777" w:rsidR="006E6F99" w:rsidRPr="002F6C36" w:rsidRDefault="006E6F99" w:rsidP="006E6F99">
            <w:pPr>
              <w:pStyle w:val="Tekstzonderopmaak"/>
              <w:rPr>
                <w:rFonts w:ascii="Verdana" w:eastAsia="MS Mincho" w:hAnsi="Verdana"/>
                <w:i w:val="0"/>
                <w:color w:val="auto"/>
                <w:sz w:val="18"/>
                <w:szCs w:val="18"/>
              </w:rPr>
            </w:pPr>
            <w:r>
              <w:rPr>
                <w:rFonts w:ascii="Verdana" w:eastAsia="MS Mincho" w:hAnsi="Verdana"/>
                <w:i w:val="0"/>
                <w:color w:val="auto"/>
                <w:sz w:val="18"/>
                <w:szCs w:val="18"/>
              </w:rPr>
              <w:t>D. Kapitan</w:t>
            </w:r>
          </w:p>
        </w:tc>
        <w:tc>
          <w:tcPr>
            <w:tcW w:w="2387" w:type="dxa"/>
          </w:tcPr>
          <w:p w14:paraId="55F35087" w14:textId="77777777" w:rsidR="006E6F99" w:rsidRPr="002F6C36" w:rsidRDefault="006E6F99" w:rsidP="006E6F99">
            <w:pPr>
              <w:pStyle w:val="Tekstzonderopmaak"/>
              <w:rPr>
                <w:rFonts w:ascii="Verdana" w:eastAsia="MS Mincho" w:hAnsi="Verdana"/>
                <w:i w:val="0"/>
                <w:color w:val="auto"/>
              </w:rPr>
            </w:pPr>
            <w:r>
              <w:rPr>
                <w:rFonts w:ascii="Verdana" w:eastAsia="MS Mincho" w:hAnsi="Verdana"/>
                <w:i w:val="0"/>
                <w:noProof/>
                <w:color w:val="auto"/>
              </w:rPr>
              <w:drawing>
                <wp:inline distT="0" distB="0" distL="0" distR="0" wp14:anchorId="5D4D5B7D" wp14:editId="7BBBA4C5">
                  <wp:extent cx="1344044" cy="802005"/>
                  <wp:effectExtent l="0" t="0" r="2540" b="10795"/>
                  <wp:docPr id="1" name="Picture 1" descr="../../../drive.nlhealthcare.digital/nlhealthcare.home/handtekening%20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ve.nlhealthcare.digital/nlhealthcare.home/handtekening%20DK.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6046" cy="809167"/>
                          </a:xfrm>
                          <a:prstGeom prst="rect">
                            <a:avLst/>
                          </a:prstGeom>
                          <a:noFill/>
                          <a:ln>
                            <a:noFill/>
                          </a:ln>
                        </pic:spPr>
                      </pic:pic>
                    </a:graphicData>
                  </a:graphic>
                </wp:inline>
              </w:drawing>
            </w:r>
          </w:p>
        </w:tc>
        <w:tc>
          <w:tcPr>
            <w:tcW w:w="1985" w:type="dxa"/>
          </w:tcPr>
          <w:p w14:paraId="726534C4" w14:textId="77777777" w:rsidR="006E6F99" w:rsidRPr="005D57FC" w:rsidRDefault="006E6F99" w:rsidP="006E6F99">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2835" w:type="dxa"/>
          </w:tcPr>
          <w:p w14:paraId="2FA6285C" w14:textId="77777777" w:rsidR="006E6F99" w:rsidRPr="002F6C36" w:rsidRDefault="006E6F99" w:rsidP="006E6F99">
            <w:pPr>
              <w:pStyle w:val="Tekstzonderopmaak"/>
              <w:rPr>
                <w:rFonts w:ascii="Verdana" w:eastAsia="MS Mincho" w:hAnsi="Verdana"/>
                <w:i w:val="0"/>
                <w:color w:val="auto"/>
              </w:rPr>
            </w:pPr>
            <w:hyperlink r:id="rId11" w:history="1">
              <w:r w:rsidRPr="00CF5146">
                <w:rPr>
                  <w:rStyle w:val="Hyperlink"/>
                  <w:rFonts w:ascii="Verdana" w:eastAsia="MS Mincho" w:hAnsi="Verdana"/>
                  <w:i w:val="0"/>
                </w:rPr>
                <w:t>daniel.kapitan@nlhealthcareclinics.com</w:t>
              </w:r>
            </w:hyperlink>
          </w:p>
        </w:tc>
        <w:tc>
          <w:tcPr>
            <w:tcW w:w="1440" w:type="dxa"/>
          </w:tcPr>
          <w:p w14:paraId="14670D4B" w14:textId="77777777" w:rsidR="006E6F99" w:rsidRPr="002F6C36" w:rsidRDefault="006E6F99" w:rsidP="006E6F99">
            <w:pPr>
              <w:pStyle w:val="Tekstzonderopmaak"/>
              <w:rPr>
                <w:rFonts w:ascii="Verdana" w:eastAsia="MS Mincho" w:hAnsi="Verdana"/>
                <w:i w:val="0"/>
                <w:color w:val="auto"/>
              </w:rPr>
            </w:pPr>
            <w:r>
              <w:rPr>
                <w:rFonts w:ascii="Verdana" w:eastAsia="MS Mincho" w:hAnsi="Verdana"/>
                <w:i w:val="0"/>
                <w:color w:val="auto"/>
              </w:rPr>
              <w:t>19-01-2017</w:t>
            </w:r>
          </w:p>
        </w:tc>
        <w:tc>
          <w:tcPr>
            <w:tcW w:w="895" w:type="dxa"/>
          </w:tcPr>
          <w:p w14:paraId="5075AEBE" w14:textId="77777777" w:rsidR="006E6F99" w:rsidRPr="002F6C36" w:rsidRDefault="006E6F99" w:rsidP="006E6F99">
            <w:pPr>
              <w:pStyle w:val="Tekstzonderopmaak"/>
              <w:rPr>
                <w:rFonts w:ascii="Verdana" w:eastAsia="MS Mincho" w:hAnsi="Verdana"/>
                <w:i w:val="0"/>
                <w:color w:val="auto"/>
              </w:rPr>
            </w:pPr>
            <w:r>
              <w:rPr>
                <w:rFonts w:ascii="Verdana" w:eastAsia="MS Mincho" w:hAnsi="Verdana"/>
                <w:i w:val="0"/>
                <w:color w:val="auto"/>
              </w:rPr>
              <w:t>Zeven</w:t>
            </w:r>
          </w:p>
        </w:tc>
      </w:tr>
      <w:tr w:rsidR="00646FDB" w:rsidRPr="005739B7" w14:paraId="1E809599" w14:textId="77777777" w:rsidTr="00EE5584">
        <w:trPr>
          <w:trHeight w:val="1593"/>
        </w:trPr>
        <w:tc>
          <w:tcPr>
            <w:tcW w:w="1571" w:type="dxa"/>
          </w:tcPr>
          <w:p w14:paraId="7AF91ACD" w14:textId="77777777" w:rsidR="006E6F99" w:rsidRPr="00EB2DC0" w:rsidRDefault="006E6F99" w:rsidP="006E6F9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2387" w:type="dxa"/>
          </w:tcPr>
          <w:p w14:paraId="418611CD" w14:textId="77777777" w:rsidR="006E6F99" w:rsidRPr="00EB2DC0" w:rsidRDefault="006E6F99" w:rsidP="006E6F99">
            <w:pPr>
              <w:pStyle w:val="Tekstzonderopmaak"/>
              <w:rPr>
                <w:rFonts w:ascii="Verdana" w:eastAsia="MS Mincho" w:hAnsi="Verdana"/>
                <w:i w:val="0"/>
                <w:color w:val="auto"/>
                <w:lang w:val="en-US"/>
              </w:rPr>
            </w:pPr>
          </w:p>
        </w:tc>
        <w:tc>
          <w:tcPr>
            <w:tcW w:w="1985" w:type="dxa"/>
          </w:tcPr>
          <w:p w14:paraId="4F65AB88" w14:textId="77777777" w:rsidR="006E6F99" w:rsidRPr="00EB2DC0" w:rsidRDefault="006E6F99" w:rsidP="006E6F99">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2835" w:type="dxa"/>
          </w:tcPr>
          <w:p w14:paraId="0A7253E1" w14:textId="77777777" w:rsidR="006E6F99" w:rsidRPr="00EB2DC0" w:rsidRDefault="006E6F99" w:rsidP="006E6F99">
            <w:pPr>
              <w:pStyle w:val="Tekstzonderopmaak"/>
              <w:rPr>
                <w:rFonts w:ascii="Verdana" w:eastAsia="MS Mincho" w:hAnsi="Verdana"/>
                <w:i w:val="0"/>
                <w:color w:val="auto"/>
                <w:lang w:val="en-US"/>
              </w:rPr>
            </w:pPr>
            <w:hyperlink r:id="rId12" w:history="1">
              <w:r w:rsidRPr="00CF5146">
                <w:rPr>
                  <w:rStyle w:val="Hyperlink"/>
                  <w:rFonts w:ascii="Verdana" w:eastAsia="MS Mincho" w:hAnsi="Verdana"/>
                  <w:i w:val="0"/>
                  <w:lang w:val="en-US"/>
                </w:rPr>
                <w:t>r.cornet@amc.uva.nl</w:t>
              </w:r>
            </w:hyperlink>
          </w:p>
        </w:tc>
        <w:tc>
          <w:tcPr>
            <w:tcW w:w="1440" w:type="dxa"/>
          </w:tcPr>
          <w:p w14:paraId="5F089F8D" w14:textId="40F0ABA8" w:rsidR="006E6F99" w:rsidRPr="00EB2DC0" w:rsidRDefault="00E7356C" w:rsidP="006E6F99">
            <w:pPr>
              <w:pStyle w:val="Tekstzonderopmaak"/>
              <w:rPr>
                <w:rFonts w:ascii="Verdana" w:eastAsia="MS Mincho" w:hAnsi="Verdana"/>
                <w:i w:val="0"/>
                <w:color w:val="auto"/>
                <w:lang w:val="en-US"/>
              </w:rPr>
            </w:pPr>
            <w:r>
              <w:rPr>
                <w:rFonts w:ascii="Verdana" w:eastAsia="MS Mincho" w:hAnsi="Verdana"/>
                <w:i w:val="0"/>
                <w:color w:val="auto"/>
                <w:lang w:val="en-US"/>
              </w:rPr>
              <w:t>20-01-2017</w:t>
            </w:r>
          </w:p>
        </w:tc>
        <w:tc>
          <w:tcPr>
            <w:tcW w:w="895" w:type="dxa"/>
          </w:tcPr>
          <w:p w14:paraId="68DDC2A1" w14:textId="6BF628F1" w:rsidR="006E6F99" w:rsidRPr="00EB2DC0" w:rsidRDefault="00E7356C" w:rsidP="006E6F99">
            <w:pPr>
              <w:pStyle w:val="Tekstzonderopmaak"/>
              <w:rPr>
                <w:rFonts w:ascii="Verdana" w:eastAsia="MS Mincho" w:hAnsi="Verdana"/>
                <w:i w:val="0"/>
                <w:color w:val="auto"/>
                <w:lang w:val="en-US"/>
              </w:rPr>
            </w:pPr>
            <w:r>
              <w:rPr>
                <w:rFonts w:ascii="Verdana" w:eastAsia="MS Mincho" w:hAnsi="Verdana"/>
                <w:i w:val="0"/>
                <w:color w:val="auto"/>
                <w:lang w:val="en-US"/>
              </w:rPr>
              <w:t>Zeven</w:t>
            </w:r>
          </w:p>
        </w:tc>
      </w:tr>
      <w:tr w:rsidR="00646FDB" w:rsidRPr="005739B7" w14:paraId="4B8F8E27" w14:textId="77777777" w:rsidTr="00EE5584">
        <w:trPr>
          <w:trHeight w:val="1718"/>
        </w:trPr>
        <w:tc>
          <w:tcPr>
            <w:tcW w:w="1571" w:type="dxa"/>
          </w:tcPr>
          <w:p w14:paraId="45F7D2C4" w14:textId="77777777" w:rsidR="006E6F99" w:rsidRPr="00EB2DC0" w:rsidRDefault="006E6F99" w:rsidP="006E6F9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M.W.Jaspers</w:t>
            </w:r>
          </w:p>
        </w:tc>
        <w:tc>
          <w:tcPr>
            <w:tcW w:w="2387" w:type="dxa"/>
          </w:tcPr>
          <w:p w14:paraId="4F5D8E48" w14:textId="77777777" w:rsidR="006E6F99" w:rsidRPr="00EB2DC0" w:rsidRDefault="006E6F99" w:rsidP="006E6F99">
            <w:pPr>
              <w:pStyle w:val="Tekstzonderopmaak"/>
              <w:rPr>
                <w:rFonts w:ascii="Verdana" w:eastAsia="MS Mincho" w:hAnsi="Verdana"/>
                <w:i w:val="0"/>
                <w:color w:val="auto"/>
                <w:lang w:val="en-US"/>
              </w:rPr>
            </w:pPr>
          </w:p>
        </w:tc>
        <w:tc>
          <w:tcPr>
            <w:tcW w:w="1985" w:type="dxa"/>
          </w:tcPr>
          <w:p w14:paraId="53283B45" w14:textId="77777777" w:rsidR="006E6F99" w:rsidRPr="00EB2DC0" w:rsidRDefault="006E6F99" w:rsidP="006E6F99">
            <w:pPr>
              <w:pStyle w:val="Tekstzonderopmaak"/>
              <w:rPr>
                <w:rFonts w:ascii="Verdana" w:eastAsia="MS Mincho" w:hAnsi="Verdana"/>
                <w:i w:val="0"/>
                <w:color w:val="auto"/>
                <w:lang w:val="en-US"/>
              </w:rPr>
            </w:pPr>
            <w:r w:rsidRPr="00EB2DC0">
              <w:rPr>
                <w:rFonts w:ascii="Verdana" w:eastAsia="MS Mincho" w:hAnsi="Verdana"/>
                <w:i w:val="0"/>
                <w:color w:val="auto"/>
                <w:lang w:val="en-US"/>
              </w:rPr>
              <w:t>Stage coördinator</w:t>
            </w:r>
          </w:p>
        </w:tc>
        <w:tc>
          <w:tcPr>
            <w:tcW w:w="2835" w:type="dxa"/>
          </w:tcPr>
          <w:p w14:paraId="49769B1C" w14:textId="77777777" w:rsidR="006E6F99" w:rsidRPr="00EB2DC0" w:rsidRDefault="006E6F99" w:rsidP="006E6F99">
            <w:pPr>
              <w:pStyle w:val="Tekstzonderopmaak"/>
              <w:rPr>
                <w:rFonts w:ascii="Verdana" w:eastAsia="MS Mincho" w:hAnsi="Verdana"/>
                <w:i w:val="0"/>
                <w:color w:val="auto"/>
                <w:lang w:val="en-US"/>
              </w:rPr>
            </w:pPr>
            <w:hyperlink r:id="rId13" w:history="1">
              <w:r w:rsidRPr="00EB2DC0">
                <w:rPr>
                  <w:rStyle w:val="Hyperlink"/>
                  <w:rFonts w:ascii="Verdana" w:eastAsia="MS Mincho" w:hAnsi="Verdana"/>
                  <w:i w:val="0"/>
                  <w:lang w:val="en-US"/>
                </w:rPr>
                <w:t>m.w.jaspers@amc.uva.nl</w:t>
              </w:r>
            </w:hyperlink>
          </w:p>
        </w:tc>
        <w:tc>
          <w:tcPr>
            <w:tcW w:w="1440" w:type="dxa"/>
          </w:tcPr>
          <w:p w14:paraId="6629613A" w14:textId="5D8D8861" w:rsidR="006E6F99" w:rsidRPr="00EB2DC0" w:rsidRDefault="00E7356C" w:rsidP="006E6F99">
            <w:pPr>
              <w:pStyle w:val="Tekstzonderopmaak"/>
              <w:rPr>
                <w:rFonts w:ascii="Verdana" w:eastAsia="MS Mincho" w:hAnsi="Verdana"/>
                <w:i w:val="0"/>
                <w:color w:val="auto"/>
                <w:lang w:val="en-US"/>
              </w:rPr>
            </w:pPr>
            <w:r>
              <w:rPr>
                <w:rFonts w:ascii="Verdana" w:eastAsia="MS Mincho" w:hAnsi="Verdana"/>
                <w:i w:val="0"/>
                <w:color w:val="auto"/>
                <w:lang w:val="en-US"/>
              </w:rPr>
              <w:t>20-02-2017</w:t>
            </w:r>
          </w:p>
        </w:tc>
        <w:tc>
          <w:tcPr>
            <w:tcW w:w="895" w:type="dxa"/>
          </w:tcPr>
          <w:p w14:paraId="5C83E907" w14:textId="20DA8C3E" w:rsidR="006E6F99" w:rsidRPr="00EB2DC0" w:rsidRDefault="00AF3D3D" w:rsidP="006E6F99">
            <w:pPr>
              <w:pStyle w:val="Tekstzonderopmaak"/>
              <w:rPr>
                <w:rFonts w:ascii="Verdana" w:eastAsia="MS Mincho" w:hAnsi="Verdana"/>
                <w:i w:val="0"/>
                <w:color w:val="auto"/>
                <w:lang w:val="en-US"/>
              </w:rPr>
            </w:pPr>
            <w:r>
              <w:rPr>
                <w:rFonts w:ascii="Verdana" w:eastAsia="MS Mincho" w:hAnsi="Verdana"/>
                <w:i w:val="0"/>
                <w:color w:val="auto"/>
                <w:lang w:val="en-US"/>
              </w:rPr>
              <w:t>Zeven</w:t>
            </w:r>
          </w:p>
        </w:tc>
      </w:tr>
    </w:tbl>
    <w:p w14:paraId="2ECE82BF" w14:textId="77777777" w:rsidR="00C03E3A" w:rsidRDefault="00C03E3A" w:rsidP="00C03E3A">
      <w:pPr>
        <w:rPr>
          <w:sz w:val="20"/>
          <w:szCs w:val="20"/>
          <w:lang w:val="en-US"/>
        </w:rPr>
      </w:pPr>
    </w:p>
    <w:p w14:paraId="0E33BC4D" w14:textId="77777777" w:rsidR="001D3D2C" w:rsidRPr="00C03E3A" w:rsidRDefault="001D3D2C" w:rsidP="00C03E3A">
      <w:pPr>
        <w:rPr>
          <w:sz w:val="20"/>
          <w:szCs w:val="20"/>
          <w:lang w:val="en-US"/>
        </w:rPr>
      </w:pPr>
    </w:p>
    <w:p w14:paraId="437A9973" w14:textId="77777777" w:rsidR="00C03E3A" w:rsidRPr="00C03E3A" w:rsidRDefault="00C03E3A" w:rsidP="00C03E3A">
      <w:pPr>
        <w:rPr>
          <w:sz w:val="20"/>
          <w:szCs w:val="20"/>
          <w:lang w:val="en-US"/>
        </w:rPr>
      </w:pPr>
    </w:p>
    <w:p w14:paraId="515DB63B" w14:textId="77777777" w:rsidR="00C03E3A" w:rsidRPr="00C03E3A" w:rsidRDefault="00C03E3A" w:rsidP="00C03E3A">
      <w:pPr>
        <w:rPr>
          <w:sz w:val="20"/>
          <w:szCs w:val="20"/>
          <w:lang w:val="en-US"/>
        </w:rPr>
      </w:pPr>
    </w:p>
    <w:p w14:paraId="03F6B630" w14:textId="77777777" w:rsidR="00144E89" w:rsidRDefault="00144E89" w:rsidP="00EB2DC0">
      <w:pPr>
        <w:pStyle w:val="Kop2"/>
        <w:rPr>
          <w:rFonts w:eastAsia="MS Mincho"/>
        </w:rPr>
      </w:pPr>
      <w:bookmarkStart w:id="12" w:name="_Toc30491256"/>
      <w:bookmarkStart w:id="13" w:name="_Toc45629233"/>
      <w:bookmarkStart w:id="14" w:name="_Toc472593950"/>
      <w:r w:rsidRPr="00EB2DC0">
        <w:rPr>
          <w:rFonts w:eastAsia="MS Mincho"/>
        </w:rPr>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pPr w:leftFromText="141" w:rightFromText="141" w:vertAnchor="text" w:horzAnchor="page" w:tblpX="1552" w:tblpY="-57"/>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C03E3A" w14:paraId="2EDE37F3" w14:textId="77777777" w:rsidTr="00C03E3A">
        <w:trPr>
          <w:trHeight w:val="255"/>
        </w:trPr>
        <w:tc>
          <w:tcPr>
            <w:tcW w:w="3130" w:type="dxa"/>
          </w:tcPr>
          <w:p w14:paraId="08E4B6D0" w14:textId="77777777" w:rsidR="00C03E3A" w:rsidRDefault="00C03E3A" w:rsidP="00C03E3A">
            <w:pPr>
              <w:rPr>
                <w:rFonts w:eastAsia="MS Mincho"/>
                <w:b/>
                <w:bCs/>
              </w:rPr>
            </w:pPr>
            <w:r>
              <w:rPr>
                <w:rFonts w:eastAsia="MS Mincho"/>
                <w:b/>
                <w:bCs/>
              </w:rPr>
              <w:t>Naam</w:t>
            </w:r>
          </w:p>
        </w:tc>
        <w:tc>
          <w:tcPr>
            <w:tcW w:w="3420" w:type="dxa"/>
          </w:tcPr>
          <w:p w14:paraId="49460129" w14:textId="77777777" w:rsidR="00C03E3A" w:rsidRDefault="00C03E3A" w:rsidP="00C03E3A">
            <w:pPr>
              <w:rPr>
                <w:rFonts w:eastAsia="MS Mincho"/>
                <w:b/>
                <w:bCs/>
              </w:rPr>
            </w:pPr>
            <w:r>
              <w:rPr>
                <w:rFonts w:eastAsia="MS Mincho"/>
                <w:b/>
                <w:bCs/>
              </w:rPr>
              <w:t>Functie</w:t>
            </w:r>
          </w:p>
        </w:tc>
        <w:tc>
          <w:tcPr>
            <w:tcW w:w="1458" w:type="dxa"/>
          </w:tcPr>
          <w:p w14:paraId="1DA75332" w14:textId="77777777" w:rsidR="00C03E3A" w:rsidRDefault="00C03E3A" w:rsidP="00C03E3A">
            <w:pPr>
              <w:rPr>
                <w:rFonts w:eastAsia="MS Mincho"/>
                <w:b/>
                <w:bCs/>
              </w:rPr>
            </w:pPr>
            <w:r>
              <w:rPr>
                <w:rFonts w:eastAsia="MS Mincho"/>
                <w:b/>
                <w:bCs/>
              </w:rPr>
              <w:t>Datum</w:t>
            </w:r>
          </w:p>
        </w:tc>
        <w:tc>
          <w:tcPr>
            <w:tcW w:w="882" w:type="dxa"/>
          </w:tcPr>
          <w:p w14:paraId="372F5BB6" w14:textId="77777777" w:rsidR="00C03E3A" w:rsidRDefault="00C03E3A" w:rsidP="00C03E3A">
            <w:pPr>
              <w:ind w:right="56"/>
              <w:rPr>
                <w:rFonts w:eastAsia="MS Mincho"/>
                <w:b/>
                <w:bCs/>
              </w:rPr>
            </w:pPr>
            <w:r>
              <w:rPr>
                <w:rFonts w:eastAsia="MS Mincho"/>
                <w:b/>
                <w:bCs/>
              </w:rPr>
              <w:t>Versie</w:t>
            </w:r>
          </w:p>
        </w:tc>
      </w:tr>
      <w:tr w:rsidR="00C03E3A" w14:paraId="7AFEB697" w14:textId="77777777" w:rsidTr="00C03E3A">
        <w:trPr>
          <w:trHeight w:val="255"/>
        </w:trPr>
        <w:tc>
          <w:tcPr>
            <w:tcW w:w="3130" w:type="dxa"/>
          </w:tcPr>
          <w:p w14:paraId="1E152F29" w14:textId="77777777" w:rsidR="00C03E3A" w:rsidRPr="00EB2DC0" w:rsidRDefault="00C03E3A" w:rsidP="00C03E3A">
            <w:pPr>
              <w:pStyle w:val="Tekstzonderopmaak"/>
              <w:rPr>
                <w:rFonts w:ascii="Verdana" w:eastAsia="MS Mincho" w:hAnsi="Verdana"/>
                <w:i w:val="0"/>
                <w:color w:val="auto"/>
              </w:rPr>
            </w:pPr>
            <w:r>
              <w:rPr>
                <w:rFonts w:ascii="Verdana" w:eastAsia="MS Mincho" w:hAnsi="Verdana"/>
                <w:i w:val="0"/>
                <w:color w:val="auto"/>
              </w:rPr>
              <w:t>D. Kapitan</w:t>
            </w:r>
          </w:p>
        </w:tc>
        <w:tc>
          <w:tcPr>
            <w:tcW w:w="3420" w:type="dxa"/>
          </w:tcPr>
          <w:p w14:paraId="2DBEEF1E" w14:textId="77777777" w:rsidR="00C03E3A" w:rsidRPr="005D57FC" w:rsidRDefault="00C03E3A" w:rsidP="00C03E3A">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10E826B8" w14:textId="6003F864" w:rsidR="00C03E3A" w:rsidRPr="00F3020C" w:rsidRDefault="00445DD5" w:rsidP="00C03E3A">
            <w:pPr>
              <w:pStyle w:val="Tekstzonderopmaak"/>
              <w:rPr>
                <w:rFonts w:ascii="Verdana" w:eastAsia="MS Mincho" w:hAnsi="Verdana"/>
                <w:i w:val="0"/>
                <w:color w:val="auto"/>
              </w:rPr>
            </w:pPr>
            <w:r>
              <w:rPr>
                <w:rFonts w:ascii="Verdana" w:eastAsia="MS Mincho" w:hAnsi="Verdana"/>
                <w:i w:val="0"/>
                <w:color w:val="auto"/>
              </w:rPr>
              <w:t>19</w:t>
            </w:r>
            <w:bookmarkStart w:id="15" w:name="_GoBack"/>
            <w:bookmarkEnd w:id="15"/>
            <w:r w:rsidR="00C03E3A">
              <w:rPr>
                <w:rFonts w:ascii="Verdana" w:eastAsia="MS Mincho" w:hAnsi="Verdana"/>
                <w:i w:val="0"/>
                <w:color w:val="auto"/>
              </w:rPr>
              <w:t>-01-2017</w:t>
            </w:r>
          </w:p>
        </w:tc>
        <w:tc>
          <w:tcPr>
            <w:tcW w:w="882" w:type="dxa"/>
          </w:tcPr>
          <w:p w14:paraId="35222BFF" w14:textId="3142EE70"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642D2543" w14:textId="77777777" w:rsidTr="00C03E3A">
        <w:trPr>
          <w:trHeight w:val="255"/>
        </w:trPr>
        <w:tc>
          <w:tcPr>
            <w:tcW w:w="3130" w:type="dxa"/>
          </w:tcPr>
          <w:p w14:paraId="18AFC0B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80B15A"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49209C1E" w14:textId="66DD2D8E" w:rsidR="00C03E3A" w:rsidRPr="00F3020C" w:rsidRDefault="00445DD5" w:rsidP="00C03E3A">
            <w:pPr>
              <w:pStyle w:val="Tekstzonderopmaak"/>
              <w:rPr>
                <w:rFonts w:ascii="Verdana" w:eastAsia="MS Mincho" w:hAnsi="Verdana"/>
                <w:i w:val="0"/>
                <w:color w:val="auto"/>
              </w:rPr>
            </w:pPr>
            <w:r>
              <w:rPr>
                <w:rFonts w:ascii="Verdana" w:eastAsia="MS Mincho" w:hAnsi="Verdana"/>
                <w:i w:val="0"/>
                <w:color w:val="auto"/>
              </w:rPr>
              <w:t>20</w:t>
            </w:r>
            <w:r w:rsidR="00C03E3A">
              <w:rPr>
                <w:rFonts w:ascii="Verdana" w:eastAsia="MS Mincho" w:hAnsi="Verdana"/>
                <w:i w:val="0"/>
                <w:color w:val="auto"/>
              </w:rPr>
              <w:t>-01-2017</w:t>
            </w:r>
          </w:p>
        </w:tc>
        <w:tc>
          <w:tcPr>
            <w:tcW w:w="882" w:type="dxa"/>
          </w:tcPr>
          <w:p w14:paraId="0311FD40" w14:textId="26D96422"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r w:rsidR="00C03E3A" w14:paraId="0F0EED53" w14:textId="77777777" w:rsidTr="00C03E3A">
        <w:trPr>
          <w:trHeight w:val="255"/>
        </w:trPr>
        <w:tc>
          <w:tcPr>
            <w:tcW w:w="3130" w:type="dxa"/>
          </w:tcPr>
          <w:p w14:paraId="32FB7135" w14:textId="77777777" w:rsidR="00C03E3A" w:rsidRPr="00F3020C" w:rsidRDefault="00C03E3A" w:rsidP="00C03E3A">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7332BE04" w14:textId="77777777" w:rsidR="00C03E3A" w:rsidRPr="00F3020C" w:rsidRDefault="00C03E3A" w:rsidP="00C03E3A">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7CB08F65" w14:textId="2AFC5A3C" w:rsidR="00C03E3A" w:rsidRPr="00F3020C" w:rsidRDefault="00445DD5" w:rsidP="00C03E3A">
            <w:pPr>
              <w:pStyle w:val="Tekstzonderopmaak"/>
              <w:rPr>
                <w:rFonts w:ascii="Verdana" w:eastAsia="MS Mincho" w:hAnsi="Verdana"/>
                <w:i w:val="0"/>
                <w:color w:val="auto"/>
              </w:rPr>
            </w:pPr>
            <w:r>
              <w:rPr>
                <w:rFonts w:ascii="Verdana" w:eastAsia="MS Mincho" w:hAnsi="Verdana"/>
                <w:i w:val="0"/>
                <w:color w:val="auto"/>
              </w:rPr>
              <w:t>20</w:t>
            </w:r>
            <w:r w:rsidR="00C03E3A">
              <w:rPr>
                <w:rFonts w:ascii="Verdana" w:eastAsia="MS Mincho" w:hAnsi="Verdana"/>
                <w:i w:val="0"/>
                <w:color w:val="auto"/>
              </w:rPr>
              <w:t>-01-2017</w:t>
            </w:r>
          </w:p>
        </w:tc>
        <w:tc>
          <w:tcPr>
            <w:tcW w:w="882" w:type="dxa"/>
          </w:tcPr>
          <w:p w14:paraId="1C79FDEB" w14:textId="6D1B819F" w:rsidR="00C03E3A" w:rsidRPr="00F3020C" w:rsidRDefault="0072536B" w:rsidP="00C03E3A">
            <w:pPr>
              <w:pStyle w:val="Tekstzonderopmaak"/>
              <w:rPr>
                <w:rFonts w:ascii="Verdana" w:eastAsia="MS Mincho" w:hAnsi="Verdana"/>
                <w:i w:val="0"/>
                <w:color w:val="auto"/>
              </w:rPr>
            </w:pPr>
            <w:r>
              <w:rPr>
                <w:rFonts w:ascii="Verdana" w:eastAsia="MS Mincho" w:hAnsi="Verdana"/>
                <w:i w:val="0"/>
                <w:color w:val="auto"/>
              </w:rPr>
              <w:t>7</w:t>
            </w:r>
          </w:p>
        </w:tc>
      </w:tr>
    </w:tbl>
    <w:p w14:paraId="45A28427" w14:textId="77777777" w:rsidR="00C03E3A" w:rsidRDefault="00C03E3A" w:rsidP="00304851">
      <w:pPr>
        <w:rPr>
          <w:rFonts w:eastAsia="MS Mincho"/>
        </w:rPr>
      </w:pPr>
    </w:p>
    <w:p w14:paraId="5829494D" w14:textId="71C3C243" w:rsidR="00144E89" w:rsidRPr="00C03E3A" w:rsidRDefault="00144E89" w:rsidP="00C03E3A">
      <w:pPr>
        <w:pStyle w:val="Kop1"/>
        <w:rPr>
          <w:rFonts w:eastAsia="MS Mincho"/>
        </w:rPr>
      </w:pPr>
      <w:bookmarkStart w:id="16" w:name="_Toc339894427"/>
      <w:bookmarkStart w:id="17" w:name="_Toc30491258"/>
      <w:bookmarkStart w:id="18" w:name="_Toc45629235"/>
      <w:bookmarkStart w:id="19" w:name="_Toc472593951"/>
      <w:bookmarkEnd w:id="16"/>
      <w:r w:rsidRPr="00C03E3A">
        <w:rPr>
          <w:rFonts w:eastAsia="MS Mincho"/>
        </w:rPr>
        <w:t>Doel van dit document</w:t>
      </w:r>
      <w:bookmarkEnd w:id="17"/>
      <w:bookmarkEnd w:id="18"/>
      <w:bookmarkEnd w:id="19"/>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project fase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60F8D7D0" w14:textId="77777777" w:rsidR="00B46ACD"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465DA93A" w14:textId="77777777" w:rsidR="004D717E" w:rsidRDefault="004D717E" w:rsidP="00C92D60"/>
    <w:p w14:paraId="1231FF33" w14:textId="77777777" w:rsidR="004D717E" w:rsidRDefault="004D717E" w:rsidP="00C92D60">
      <w:pPr>
        <w:sectPr w:rsidR="004D717E" w:rsidSect="00144E89">
          <w:headerReference w:type="default" r:id="rId14"/>
          <w:footerReference w:type="default" r:id="rId15"/>
          <w:headerReference w:type="first" r:id="rId16"/>
          <w:footerReference w:type="first" r:id="rId17"/>
          <w:pgSz w:w="11906" w:h="16838"/>
          <w:pgMar w:top="2268" w:right="1418" w:bottom="1418" w:left="1418" w:header="709" w:footer="709" w:gutter="0"/>
          <w:cols w:space="708"/>
          <w:titlePg/>
          <w:docGrid w:linePitch="360"/>
        </w:sectPr>
      </w:pPr>
    </w:p>
    <w:p w14:paraId="2661BDB0" w14:textId="77777777" w:rsidR="005D57FC" w:rsidRDefault="005D57FC" w:rsidP="00D3314E">
      <w:pPr>
        <w:pStyle w:val="Kop1"/>
        <w:rPr>
          <w:rFonts w:eastAsia="MS Mincho"/>
        </w:rPr>
      </w:pPr>
      <w:bookmarkStart w:id="20" w:name="_Toc472593952"/>
      <w:r>
        <w:rPr>
          <w:rFonts w:eastAsia="MS Mincho"/>
        </w:rPr>
        <w:lastRenderedPageBreak/>
        <w:t>Introductie project</w:t>
      </w:r>
      <w:bookmarkEnd w:id="20"/>
    </w:p>
    <w:p w14:paraId="07B51883" w14:textId="77777777" w:rsidR="00916DA1" w:rsidRDefault="00916DA1" w:rsidP="00916DA1">
      <w:pPr>
        <w:rPr>
          <w:rFonts w:eastAsia="MS Mincho"/>
        </w:rPr>
      </w:pPr>
      <w:r w:rsidRPr="00AD6E7F">
        <w:rPr>
          <w:rFonts w:eastAsia="MS Mincho"/>
        </w:rPr>
        <w:t xml:space="preserve">De patiënt wil tegenwoordig meer regie op </w:t>
      </w:r>
      <w:r>
        <w:rPr>
          <w:rFonts w:eastAsia="MS Mincho"/>
        </w:rPr>
        <w:t>zijn</w:t>
      </w:r>
      <w:r w:rsidRPr="00AD6E7F">
        <w:rPr>
          <w:rFonts w:eastAsia="MS Mincho"/>
        </w:rPr>
        <w:t xml:space="preserve"> ei</w:t>
      </w:r>
      <w:r>
        <w:rPr>
          <w:rFonts w:eastAsia="MS Mincho"/>
        </w:rPr>
        <w:t>gen gezondheid kunnen voeren. O</w:t>
      </w:r>
      <w:r w:rsidRPr="00AD6E7F">
        <w:rPr>
          <w:rFonts w:eastAsia="MS Mincho"/>
        </w:rPr>
        <w:t xml:space="preserve">m dit te bereiken is toegang tot hun gegevens nodig. Bij een op de vier ziekenhuizen is dit al mogelijk doordat zij een patiënten portaal hebben [1]. </w:t>
      </w:r>
      <w:r>
        <w:rPr>
          <w:rFonts w:eastAsia="MS Mincho"/>
        </w:rPr>
        <w:t xml:space="preserve">Om de patiënt toegang te verlenen tot hun gegevens is informatie-uitwisseling nodig. Hiervoor heeft </w:t>
      </w:r>
      <w:r w:rsidRPr="00AD6E7F">
        <w:rPr>
          <w:rFonts w:eastAsia="MS Mincho"/>
        </w:rPr>
        <w:t>De Eerste Kamer op vier Oktober</w:t>
      </w:r>
      <w:r>
        <w:rPr>
          <w:rFonts w:eastAsia="MS Mincho"/>
        </w:rPr>
        <w:t xml:space="preserve"> een</w:t>
      </w:r>
      <w:r w:rsidRPr="00AD6E7F">
        <w:rPr>
          <w:rFonts w:eastAsia="MS Mincho"/>
        </w:rPr>
        <w:t xml:space="preserve"> akkoord gegeven voor </w:t>
      </w:r>
      <w:r>
        <w:rPr>
          <w:rFonts w:eastAsia="MS Mincho"/>
        </w:rPr>
        <w:t>het</w:t>
      </w:r>
      <w:r w:rsidRPr="00AD6E7F">
        <w:rPr>
          <w:rFonts w:eastAsia="MS Mincho"/>
        </w:rPr>
        <w:t xml:space="preserve"> wetvoorstel </w:t>
      </w:r>
      <w:r>
        <w:rPr>
          <w:rFonts w:eastAsia="MS Mincho"/>
        </w:rPr>
        <w:t>over</w:t>
      </w:r>
      <w:r w:rsidRPr="00AD6E7F">
        <w:rPr>
          <w:rFonts w:eastAsia="MS Mincho"/>
        </w:rPr>
        <w:t xml:space="preserve"> de uitwisseling van patiëntengegevens waardoor ziekenhuizen nu de mogelijkheid hebben om informatie over </w:t>
      </w:r>
      <w:r>
        <w:rPr>
          <w:rFonts w:eastAsia="MS Mincho"/>
        </w:rPr>
        <w:t xml:space="preserve">de patiënt uit te wisselen [2]. Naar aanleiding van het wetvoorstel over de informatie-uitwisseling heeft de Nederlandse Vereniging van Ziekenhuizen (NVZ) het </w:t>
      </w:r>
      <w:r w:rsidRPr="00AD6E7F">
        <w:rPr>
          <w:rFonts w:eastAsia="MS Mincho"/>
        </w:rPr>
        <w:t>Versnellingsprogramma Informatie-uitwisseling Patiënt en Professional (VIPP) geïntroduceerd om ziekenhuizen te helpen met de informatie-uitwisseling tus</w:t>
      </w:r>
      <w:r>
        <w:rPr>
          <w:rFonts w:eastAsia="MS Mincho"/>
        </w:rPr>
        <w:t>sen behandelaars en behandelaar en patiënt [3</w:t>
      </w:r>
      <w:r w:rsidRPr="00AD6E7F">
        <w:rPr>
          <w:rFonts w:eastAsia="MS Mincho"/>
        </w:rPr>
        <w:t>].</w:t>
      </w:r>
      <w:r>
        <w:rPr>
          <w:rFonts w:eastAsia="MS Mincho"/>
        </w:rPr>
        <w:t xml:space="preserve"> Het VIPP gebruikt voor de informatie-uitwisseling de standaard die gedefinieerd staat in de Basisgegevensset Zorg (BgZ), deze standaard is ontwikkeld binnen het programma Registratie aan de bron [4].</w:t>
      </w:r>
    </w:p>
    <w:p w14:paraId="497A104A" w14:textId="261BFEB7" w:rsidR="00916DA1" w:rsidRDefault="001F5A19" w:rsidP="00916DA1">
      <w:pPr>
        <w:rPr>
          <w:rFonts w:eastAsia="MS Mincho"/>
        </w:rPr>
      </w:pPr>
      <w:r>
        <w:rPr>
          <w:rFonts w:eastAsia="MS Mincho"/>
        </w:rPr>
        <w:t>D</w:t>
      </w:r>
      <w:r w:rsidR="00916DA1">
        <w:rPr>
          <w:rFonts w:eastAsia="MS Mincho"/>
        </w:rPr>
        <w:t>e BgZ</w:t>
      </w:r>
      <w:r w:rsidR="00B80B7A">
        <w:rPr>
          <w:rFonts w:eastAsia="MS Mincho"/>
        </w:rPr>
        <w:t xml:space="preserve"> beschrijft</w:t>
      </w:r>
      <w:r w:rsidR="00E03191">
        <w:rPr>
          <w:rFonts w:eastAsia="MS Mincho"/>
        </w:rPr>
        <w:t xml:space="preserve"> hoe</w:t>
      </w:r>
      <w:r w:rsidR="00916DA1">
        <w:rPr>
          <w:rFonts w:eastAsia="MS Mincho"/>
        </w:rPr>
        <w:t xml:space="preserve"> aan de hand van Zorginformatiebouwstenen gegevens over de patiënt</w:t>
      </w:r>
      <w:r w:rsidR="000C1706">
        <w:rPr>
          <w:rFonts w:eastAsia="MS Mincho"/>
        </w:rPr>
        <w:t xml:space="preserve"> worden</w:t>
      </w:r>
      <w:r w:rsidR="00916DA1">
        <w:rPr>
          <w:rFonts w:eastAsia="MS Mincho"/>
        </w:rPr>
        <w:t xml:space="preserve"> geregistreerd. Een Zorginformatiebouwsteen (ZIB) beschrijft nauwkeurig wat tijdens een zorgproces over de patiënt</w:t>
      </w:r>
      <w:r w:rsidR="00C6031A">
        <w:rPr>
          <w:rFonts w:eastAsia="MS Mincho"/>
        </w:rPr>
        <w:t xml:space="preserve"> kan of</w:t>
      </w:r>
      <w:r w:rsidR="00916DA1">
        <w:rPr>
          <w:rFonts w:eastAsia="MS Mincho"/>
        </w:rPr>
        <w:t xml:space="preserve"> moet worden geregistreerd [5]. Deze standaard is ontwikkeld vanwege de verschillende elektronische patiëntendossiers (EPD) in de ziekenhuizen.</w:t>
      </w:r>
    </w:p>
    <w:p w14:paraId="67872B9C" w14:textId="3FADBBE1" w:rsidR="00733577" w:rsidRPr="00916DA1" w:rsidRDefault="000A7C7C" w:rsidP="00916DA1">
      <w:pPr>
        <w:rPr>
          <w:rFonts w:eastAsia="MS Mincho"/>
        </w:rPr>
      </w:pPr>
      <w:r>
        <w:rPr>
          <w:rFonts w:eastAsia="MS Mincho"/>
        </w:rPr>
        <w:t>Voor de informatie-uitwisseling tussen de verschillende EPD’s bestaan ook andere standaarden, zoals</w:t>
      </w:r>
      <w:r w:rsidR="00C6031A">
        <w:rPr>
          <w:rFonts w:eastAsia="MS Mincho"/>
        </w:rPr>
        <w:t xml:space="preserve"> HL7</w:t>
      </w:r>
      <w:r>
        <w:rPr>
          <w:rFonts w:eastAsia="MS Mincho"/>
        </w:rPr>
        <w:t xml:space="preserve"> </w:t>
      </w:r>
      <w:r w:rsidR="00916DA1">
        <w:rPr>
          <w:rFonts w:eastAsia="MS Mincho"/>
        </w:rPr>
        <w:t>FHIR en ISO-standaarden. FHIR staat voor Fast Health Interoperability Resources</w:t>
      </w:r>
      <w:r w:rsidR="00C6031A">
        <w:rPr>
          <w:rFonts w:eastAsia="MS Mincho"/>
        </w:rPr>
        <w:t>. Het</w:t>
      </w:r>
      <w:r w:rsidR="00916DA1">
        <w:rPr>
          <w:rFonts w:eastAsia="MS Mincho"/>
        </w:rPr>
        <w:t xml:space="preserve"> is een internationale standaard,</w:t>
      </w:r>
      <w:r w:rsidR="00C6031A">
        <w:rPr>
          <w:rFonts w:eastAsia="MS Mincho"/>
        </w:rPr>
        <w:t xml:space="preserve"> waarin gebruikt wordt</w:t>
      </w:r>
      <w:r w:rsidR="00916DA1">
        <w:rPr>
          <w:rFonts w:eastAsia="MS Mincho"/>
        </w:rPr>
        <w:t xml:space="preserve"> gebruikt gemaakt van</w:t>
      </w:r>
      <w:r w:rsidR="00C6031A">
        <w:rPr>
          <w:rFonts w:eastAsia="MS Mincho"/>
        </w:rPr>
        <w:t xml:space="preserve"> met</w:t>
      </w:r>
      <w:r w:rsidR="00916DA1">
        <w:rPr>
          <w:rFonts w:eastAsia="MS Mincho"/>
        </w:rPr>
        <w:t xml:space="preserve"> ZIB</w:t>
      </w:r>
      <w:r w:rsidR="00C6031A">
        <w:rPr>
          <w:rFonts w:eastAsia="MS Mincho"/>
        </w:rPr>
        <w:t>’</w:t>
      </w:r>
      <w:r w:rsidR="00916DA1">
        <w:rPr>
          <w:rFonts w:eastAsia="MS Mincho"/>
        </w:rPr>
        <w:t>s</w:t>
      </w:r>
      <w:r w:rsidR="00C6031A">
        <w:rPr>
          <w:rFonts w:eastAsia="MS Mincho"/>
        </w:rPr>
        <w:t xml:space="preserve"> vergelijkbare “resources”</w:t>
      </w:r>
      <w:r w:rsidR="00916DA1">
        <w:rPr>
          <w:rFonts w:eastAsia="MS Mincho"/>
        </w:rPr>
        <w:t xml:space="preserve"> [6]. </w:t>
      </w:r>
      <w:r w:rsidR="00ED2D02">
        <w:rPr>
          <w:rFonts w:eastAsia="MS Mincho"/>
        </w:rPr>
        <w:t>Voor de ISO-standaarden wordt in dit onderzoek gekeken naar de ISO/EN-standaarden, dit zijn standaarden van de European Norm (EN) die een bestaande ISO-standaard hebben overgenomen van de International Organization for Standardization (ISO) [7].</w:t>
      </w:r>
      <w:r w:rsidR="00916DA1">
        <w:rPr>
          <w:rFonts w:eastAsia="MS Mincho"/>
        </w:rPr>
        <w:t xml:space="preserve"> Het gaat hier om de EHRCom</w:t>
      </w:r>
      <w:r w:rsidR="00460972">
        <w:rPr>
          <w:rFonts w:eastAsia="MS Mincho"/>
        </w:rPr>
        <w:t xml:space="preserve"> (EN-</w:t>
      </w:r>
      <w:r w:rsidR="00460972" w:rsidRPr="00460972">
        <w:rPr>
          <w:rFonts w:eastAsia="MS Mincho"/>
        </w:rPr>
        <w:t>ISO</w:t>
      </w:r>
      <w:r w:rsidR="00460972">
        <w:rPr>
          <w:rFonts w:eastAsia="MS Mincho"/>
        </w:rPr>
        <w:t xml:space="preserve"> </w:t>
      </w:r>
      <w:r w:rsidR="00460972" w:rsidRPr="00460972">
        <w:rPr>
          <w:rFonts w:eastAsia="MS Mincho"/>
        </w:rPr>
        <w:t>136060</w:t>
      </w:r>
      <w:r w:rsidR="00460972">
        <w:rPr>
          <w:rFonts w:eastAsia="MS Mincho"/>
        </w:rPr>
        <w:t>)</w:t>
      </w:r>
      <w:r w:rsidR="00916DA1">
        <w:rPr>
          <w:rFonts w:eastAsia="MS Mincho"/>
        </w:rPr>
        <w:t>, HISA</w:t>
      </w:r>
      <w:r w:rsidR="00460972">
        <w:rPr>
          <w:rFonts w:eastAsia="MS Mincho"/>
        </w:rPr>
        <w:t xml:space="preserve"> (EN-</w:t>
      </w:r>
      <w:r w:rsidR="00460972" w:rsidRPr="00460972">
        <w:rPr>
          <w:rFonts w:eastAsia="MS Mincho"/>
        </w:rPr>
        <w:t>ISO 12967</w:t>
      </w:r>
      <w:r w:rsidR="00460972">
        <w:rPr>
          <w:rFonts w:eastAsia="MS Mincho"/>
        </w:rPr>
        <w:t>)</w:t>
      </w:r>
      <w:r w:rsidR="00916DA1">
        <w:rPr>
          <w:rFonts w:eastAsia="MS Mincho"/>
        </w:rPr>
        <w:t xml:space="preserve"> en Contsys</w:t>
      </w:r>
      <w:r w:rsidR="00460972">
        <w:rPr>
          <w:rFonts w:eastAsia="MS Mincho"/>
        </w:rPr>
        <w:t xml:space="preserve"> (EN-ISO 13940)</w:t>
      </w:r>
      <w:r w:rsidR="00916DA1">
        <w:rPr>
          <w:rFonts w:eastAsia="MS Mincho"/>
        </w:rPr>
        <w:t xml:space="preserve"> standaarden. De BgZ, FHIR en ISO/EN standaarden sluiten niet goed op elkaar aan doordat deze</w:t>
      </w:r>
      <w:r w:rsidR="00C6031A">
        <w:rPr>
          <w:rFonts w:eastAsia="MS Mincho"/>
        </w:rPr>
        <w:t xml:space="preserve"> vanuit</w:t>
      </w:r>
      <w:r w:rsidR="00916DA1">
        <w:rPr>
          <w:rFonts w:eastAsia="MS Mincho"/>
        </w:rPr>
        <w:t xml:space="preserve"> verschillend</w:t>
      </w:r>
      <w:r w:rsidR="00C6031A">
        <w:rPr>
          <w:rFonts w:eastAsia="MS Mincho"/>
        </w:rPr>
        <w:t xml:space="preserve"> perspectief en door verschillende organisaties ontwikkeld</w:t>
      </w:r>
      <w:r w:rsidR="00916DA1">
        <w:rPr>
          <w:rFonts w:eastAsia="MS Mincho"/>
        </w:rPr>
        <w:t xml:space="preserve"> zijn, waardoor informatie-uitwisseling niet goed verloopt. In dit onderzoek wordt onderzocht hoe een complete basisgegevensset gebaseerd op ZIB’s kan worden gerealiseerd. We richten ons hierbij op het domein bewegingszorg.</w:t>
      </w:r>
    </w:p>
    <w:p w14:paraId="602E6BC7" w14:textId="77777777" w:rsidR="00C03E3A" w:rsidRDefault="00C03E3A" w:rsidP="006B72BE">
      <w:pPr>
        <w:rPr>
          <w:rFonts w:eastAsia="MS Mincho"/>
        </w:rPr>
      </w:pPr>
    </w:p>
    <w:p w14:paraId="09618463" w14:textId="4C8E2141" w:rsidR="00D3314E" w:rsidRDefault="00D3314E" w:rsidP="00D3314E">
      <w:pPr>
        <w:pStyle w:val="Kop2"/>
        <w:rPr>
          <w:rFonts w:eastAsia="MS Mincho"/>
        </w:rPr>
      </w:pPr>
      <w:bookmarkStart w:id="21" w:name="_Toc472593953"/>
      <w:r>
        <w:rPr>
          <w:rFonts w:eastAsia="MS Mincho"/>
        </w:rPr>
        <w:t>Onderzoeksvragen en deelvragen</w:t>
      </w:r>
      <w:bookmarkEnd w:id="21"/>
    </w:p>
    <w:p w14:paraId="7D2073B2" w14:textId="77777777" w:rsidR="00D3314E" w:rsidRPr="00D3314E" w:rsidRDefault="00D3314E" w:rsidP="00D3314E">
      <w:pPr>
        <w:rPr>
          <w:lang w:eastAsia="nl-NL"/>
        </w:rPr>
      </w:pPr>
    </w:p>
    <w:p w14:paraId="6DD4C6FB" w14:textId="47E649FA" w:rsidR="00F63514" w:rsidRPr="00F63514" w:rsidRDefault="00F3020C" w:rsidP="00F3020C">
      <w:pPr>
        <w:rPr>
          <w:rFonts w:eastAsia="MS Mincho"/>
          <w:i/>
        </w:rPr>
      </w:pPr>
      <w:r w:rsidRPr="00CC75C2">
        <w:rPr>
          <w:rFonts w:eastAsia="MS Mincho"/>
          <w:i/>
        </w:rPr>
        <w:t>Hoofdvraag:</w:t>
      </w:r>
      <w:r w:rsidRPr="00470C2E">
        <w:rPr>
          <w:rFonts w:eastAsia="MS Mincho"/>
        </w:rPr>
        <w:br/>
      </w:r>
      <w:r w:rsidR="00460972" w:rsidRPr="00A05BF2">
        <w:rPr>
          <w:rFonts w:eastAsia="MS Mincho"/>
        </w:rPr>
        <w:t>In welke mate k</w:t>
      </w:r>
      <w:r w:rsidR="002D48A8" w:rsidRPr="00A05BF2">
        <w:rPr>
          <w:rFonts w:eastAsia="MS Mincho"/>
        </w:rPr>
        <w:t xml:space="preserve">an een nieuwe basisgegevensset, gebaseerd op Zorginformatiebouwstenen en de uitgangspunten van het VIPP, een oplossing voor uniforme uitwisseling </w:t>
      </w:r>
      <w:r w:rsidR="00F63514" w:rsidRPr="00A05BF2">
        <w:rPr>
          <w:rFonts w:eastAsia="MS Mincho"/>
        </w:rPr>
        <w:t>bij bewegingszorg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458138E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van de Basisg</w:t>
      </w:r>
      <w:r w:rsidRPr="00CC75C2">
        <w:rPr>
          <w:rFonts w:eastAsia="MS Mincho"/>
        </w:rPr>
        <w:t xml:space="preserve">egevensset Zorg zijn </w:t>
      </w:r>
      <w:r w:rsidR="003E2F70">
        <w:rPr>
          <w:rFonts w:eastAsia="MS Mincho"/>
        </w:rPr>
        <w:t>relevant</w:t>
      </w:r>
      <w:r w:rsidRPr="00CC75C2">
        <w:rPr>
          <w:rFonts w:eastAsia="MS Mincho"/>
        </w:rPr>
        <w:t xml:space="preserve"> bij de uitwisseling van data voor </w:t>
      </w:r>
      <w:r w:rsidR="003E2F70">
        <w:rPr>
          <w:rFonts w:eastAsia="MS Mincho"/>
        </w:rPr>
        <w:t>bewegingszorg</w:t>
      </w:r>
      <w:r w:rsidRPr="00CC75C2">
        <w:rPr>
          <w:rFonts w:eastAsia="MS Mincho"/>
        </w:rPr>
        <w:t>?</w:t>
      </w:r>
    </w:p>
    <w:p w14:paraId="5A3CC8DB" w14:textId="52ABCAC4" w:rsidR="00470C2E" w:rsidRDefault="00F3020C" w:rsidP="008F6F46">
      <w:pPr>
        <w:pStyle w:val="Lijstalinea"/>
        <w:numPr>
          <w:ilvl w:val="0"/>
          <w:numId w:val="11"/>
        </w:numPr>
        <w:rPr>
          <w:rFonts w:eastAsia="MS Mincho"/>
        </w:rPr>
      </w:pPr>
      <w:r w:rsidRPr="00470C2E">
        <w:rPr>
          <w:rFonts w:eastAsia="MS Mincho"/>
        </w:rPr>
        <w:t xml:space="preserve">Wat zijn de verschillen tussen </w:t>
      </w:r>
      <w:r w:rsidR="002F5FE6">
        <w:rPr>
          <w:rFonts w:eastAsia="MS Mincho"/>
        </w:rPr>
        <w:t>zorginformatiebouwstenen</w:t>
      </w:r>
      <w:r w:rsidRPr="00470C2E">
        <w:rPr>
          <w:rFonts w:eastAsia="MS Mincho"/>
        </w:rPr>
        <w:t xml:space="preserve"> en andere s</w:t>
      </w:r>
      <w:r w:rsidR="003E44BA" w:rsidRPr="00470C2E">
        <w:rPr>
          <w:rFonts w:eastAsia="MS Mincho"/>
        </w:rPr>
        <w:t>tandaarden</w:t>
      </w:r>
      <w:r w:rsidRPr="00470C2E">
        <w:rPr>
          <w:rFonts w:eastAsia="MS Mincho"/>
        </w:rPr>
        <w:t>?</w:t>
      </w:r>
    </w:p>
    <w:p w14:paraId="5AF023C5" w14:textId="30A54941" w:rsidR="00470C2E" w:rsidRDefault="00F3020C" w:rsidP="008F6F46">
      <w:pPr>
        <w:pStyle w:val="Lijstalinea"/>
        <w:numPr>
          <w:ilvl w:val="0"/>
          <w:numId w:val="11"/>
        </w:numPr>
        <w:rPr>
          <w:rFonts w:eastAsia="MS Mincho"/>
        </w:rPr>
      </w:pPr>
      <w:r w:rsidRPr="00470C2E">
        <w:rPr>
          <w:rFonts w:eastAsia="MS Mincho"/>
        </w:rPr>
        <w:t>Wat</w:t>
      </w:r>
      <w:r w:rsidR="002F5FE6">
        <w:rPr>
          <w:rFonts w:eastAsia="MS Mincho"/>
        </w:rPr>
        <w:t xml:space="preserve"> zijn de verschillen tussen zorginformatiebouwstenen</w:t>
      </w:r>
      <w:r w:rsidRPr="00470C2E">
        <w:rPr>
          <w:rFonts w:eastAsia="MS Mincho"/>
        </w:rPr>
        <w:t xml:space="preserve"> en de ISO-standaarden?</w:t>
      </w:r>
    </w:p>
    <w:p w14:paraId="756D4EC5" w14:textId="670846DF" w:rsidR="00116DA5" w:rsidRPr="00C03E3A" w:rsidRDefault="00F3020C" w:rsidP="004065E9">
      <w:pPr>
        <w:pStyle w:val="Lijstalinea"/>
        <w:numPr>
          <w:ilvl w:val="0"/>
          <w:numId w:val="11"/>
        </w:numPr>
        <w:contextualSpacing/>
        <w:rPr>
          <w:i/>
        </w:rPr>
      </w:pPr>
      <w:r w:rsidRPr="00470C2E">
        <w:rPr>
          <w:rFonts w:eastAsia="MS Mincho"/>
        </w:rPr>
        <w:t xml:space="preserve">Op welke manier kunnen en willen patiënten en zorgverleners FHIR-based informatie </w:t>
      </w:r>
      <w:r w:rsidR="00D456DE">
        <w:rPr>
          <w:rFonts w:eastAsia="MS Mincho"/>
        </w:rPr>
        <w:t>gebruiken</w:t>
      </w:r>
      <w:r w:rsidRPr="00470C2E">
        <w:rPr>
          <w:rFonts w:eastAsia="MS Mincho"/>
        </w:rPr>
        <w:t>?</w:t>
      </w:r>
    </w:p>
    <w:p w14:paraId="2CCD8D67" w14:textId="77777777" w:rsidR="00B375F4" w:rsidRDefault="00B375F4" w:rsidP="00C03E3A">
      <w:pPr>
        <w:contextualSpacing/>
      </w:pPr>
    </w:p>
    <w:p w14:paraId="42BA5D5A" w14:textId="77777777" w:rsidR="00B375F4" w:rsidRDefault="00B375F4" w:rsidP="00C03E3A">
      <w:pPr>
        <w:contextualSpacing/>
        <w:sectPr w:rsidR="00B375F4" w:rsidSect="00144E89">
          <w:pgSz w:w="11906" w:h="16838"/>
          <w:pgMar w:top="2268" w:right="1418" w:bottom="1418" w:left="1418" w:header="709" w:footer="709" w:gutter="0"/>
          <w:cols w:space="708"/>
          <w:titlePg/>
          <w:docGrid w:linePitch="360"/>
        </w:sectPr>
      </w:pPr>
    </w:p>
    <w:p w14:paraId="74CBA5A7" w14:textId="77777777" w:rsidR="000C5E51" w:rsidRDefault="00F4375C" w:rsidP="00144E89">
      <w:pPr>
        <w:pStyle w:val="Kop1"/>
      </w:pPr>
      <w:bookmarkStart w:id="22" w:name="_Toc472593954"/>
      <w:r>
        <w:lastRenderedPageBreak/>
        <w:t>Project</w:t>
      </w:r>
      <w:r w:rsidR="00D3314E">
        <w:t>opzet</w:t>
      </w:r>
      <w:bookmarkEnd w:id="22"/>
    </w:p>
    <w:p w14:paraId="224EBAAB" w14:textId="2DD76AD0" w:rsidR="006A0744" w:rsidRDefault="006A0744" w:rsidP="00EF4751">
      <w:pPr>
        <w:pStyle w:val="Kop2"/>
      </w:pPr>
      <w:bookmarkStart w:id="23" w:name="_Toc472593955"/>
      <w:r>
        <w:t>Activiteiten</w:t>
      </w:r>
      <w:bookmarkEnd w:id="23"/>
    </w:p>
    <w:p w14:paraId="7F0D8B97" w14:textId="41394918" w:rsidR="00B41F9E" w:rsidRDefault="004E7E17" w:rsidP="004E7E17">
      <w:pPr>
        <w:pStyle w:val="Plattetekst"/>
        <w:numPr>
          <w:ilvl w:val="0"/>
          <w:numId w:val="13"/>
        </w:numPr>
        <w:rPr>
          <w:color w:val="000000"/>
        </w:rPr>
      </w:pPr>
      <w:r w:rsidRPr="004E7E17">
        <w:rPr>
          <w:color w:val="000000"/>
        </w:rPr>
        <w:t>Literatuuronderzoek</w:t>
      </w:r>
      <w:r w:rsidR="009A7397">
        <w:rPr>
          <w:color w:val="000000"/>
        </w:rPr>
        <w:t xml:space="preserve"> voor achtergrondinformatie</w:t>
      </w:r>
    </w:p>
    <w:p w14:paraId="1679FAEA" w14:textId="744D0698" w:rsidR="004E7E17" w:rsidRDefault="004E7E17" w:rsidP="004E7E17">
      <w:pPr>
        <w:pStyle w:val="Plattetekst"/>
        <w:numPr>
          <w:ilvl w:val="0"/>
          <w:numId w:val="13"/>
        </w:numPr>
        <w:rPr>
          <w:color w:val="000000"/>
        </w:rPr>
      </w:pPr>
      <w:r>
        <w:rPr>
          <w:color w:val="000000"/>
        </w:rPr>
        <w:t>Interviews met Orthopeden afleggen</w:t>
      </w:r>
      <w:r w:rsidR="00745356">
        <w:rPr>
          <w:color w:val="000000"/>
        </w:rPr>
        <w:t xml:space="preserve"> om de belangrijkste onderdelen van de Basisgegevensset Zorg te krijgen</w:t>
      </w:r>
    </w:p>
    <w:p w14:paraId="1F35C224" w14:textId="7C5C175B" w:rsidR="004E7E17" w:rsidRDefault="004E7E17" w:rsidP="004E7E17">
      <w:pPr>
        <w:pStyle w:val="Plattetekst"/>
        <w:numPr>
          <w:ilvl w:val="0"/>
          <w:numId w:val="13"/>
        </w:numPr>
        <w:rPr>
          <w:color w:val="000000"/>
        </w:rPr>
      </w:pPr>
      <w:r>
        <w:rPr>
          <w:color w:val="000000"/>
        </w:rPr>
        <w:t xml:space="preserve">Basisgegevensset samenstellen voor </w:t>
      </w:r>
      <w:r w:rsidR="00733577">
        <w:rPr>
          <w:color w:val="000000"/>
        </w:rPr>
        <w:t>bewegingszorg</w:t>
      </w:r>
    </w:p>
    <w:p w14:paraId="2C217D8F" w14:textId="023052C3" w:rsidR="0077709E" w:rsidRDefault="0077709E" w:rsidP="004E7E17">
      <w:pPr>
        <w:pStyle w:val="Plattetekst"/>
        <w:numPr>
          <w:ilvl w:val="0"/>
          <w:numId w:val="13"/>
        </w:numPr>
        <w:rPr>
          <w:color w:val="000000"/>
        </w:rPr>
      </w:pPr>
      <w:r>
        <w:rPr>
          <w:color w:val="000000"/>
        </w:rPr>
        <w:t>Basisgegevensset laten controleren</w:t>
      </w:r>
      <w:r w:rsidR="00745356">
        <w:rPr>
          <w:color w:val="000000"/>
        </w:rPr>
        <w:t xml:space="preserve"> door begeleider/deskundige</w:t>
      </w:r>
    </w:p>
    <w:p w14:paraId="419137BC" w14:textId="5B32C4BA" w:rsidR="00A650A6" w:rsidRDefault="00A650A6" w:rsidP="004E7E17">
      <w:pPr>
        <w:pStyle w:val="Plattetekst"/>
        <w:numPr>
          <w:ilvl w:val="0"/>
          <w:numId w:val="13"/>
        </w:numPr>
        <w:rPr>
          <w:color w:val="000000"/>
        </w:rPr>
      </w:pPr>
      <w:r>
        <w:rPr>
          <w:color w:val="000000"/>
        </w:rPr>
        <w:t>Pro</w:t>
      </w:r>
      <w:r w:rsidR="00892FAD">
        <w:rPr>
          <w:color w:val="000000"/>
        </w:rPr>
        <w:t>of of Concept</w:t>
      </w:r>
      <w:r>
        <w:rPr>
          <w:color w:val="000000"/>
        </w:rPr>
        <w:t xml:space="preserve"> maken</w:t>
      </w:r>
      <w:r w:rsidR="009A7397">
        <w:rPr>
          <w:color w:val="000000"/>
        </w:rPr>
        <w:t xml:space="preserve"> </w:t>
      </w:r>
      <w:r w:rsidR="00C7228B">
        <w:rPr>
          <w:color w:val="000000"/>
        </w:rPr>
        <w:t>van</w:t>
      </w:r>
      <w:r w:rsidR="009A7397">
        <w:rPr>
          <w:color w:val="000000"/>
        </w:rPr>
        <w:t xml:space="preserve"> de implementatie van de basisgegevensset</w:t>
      </w:r>
    </w:p>
    <w:p w14:paraId="44DCF9E4" w14:textId="77777777" w:rsidR="00DC052E" w:rsidRDefault="00DC052E" w:rsidP="00DC052E">
      <w:pPr>
        <w:pStyle w:val="Plattetekst"/>
        <w:ind w:left="720"/>
        <w:rPr>
          <w:color w:val="000000"/>
        </w:rPr>
      </w:pPr>
    </w:p>
    <w:p w14:paraId="6DAAA14C" w14:textId="0FF9153E" w:rsidR="00DC052E" w:rsidRPr="004E7E17" w:rsidRDefault="00DC052E" w:rsidP="00DC052E">
      <w:pPr>
        <w:pStyle w:val="Plattetekst"/>
        <w:rPr>
          <w:color w:val="000000"/>
        </w:rPr>
      </w:pPr>
      <w:r>
        <w:rPr>
          <w:color w:val="000000"/>
        </w:rPr>
        <w:t>Voor meer info zie hoofdstuk 7</w:t>
      </w:r>
      <w:r w:rsidR="0079216D">
        <w:rPr>
          <w:color w:val="000000"/>
        </w:rPr>
        <w:t>.3</w:t>
      </w:r>
      <w:r>
        <w:rPr>
          <w:color w:val="000000"/>
        </w:rPr>
        <w:t>.</w:t>
      </w:r>
    </w:p>
    <w:p w14:paraId="25B5265C" w14:textId="29D8D625" w:rsidR="006A0744" w:rsidRDefault="006A0744" w:rsidP="00EF4751">
      <w:pPr>
        <w:pStyle w:val="Kop2"/>
      </w:pPr>
      <w:bookmarkStart w:id="24" w:name="_Toc472593956"/>
      <w:r>
        <w:t>Methoden</w:t>
      </w:r>
      <w:bookmarkEnd w:id="24"/>
    </w:p>
    <w:p w14:paraId="6659686E" w14:textId="110727AC" w:rsidR="00470C2E" w:rsidRDefault="00385489" w:rsidP="004E7E17">
      <w:pPr>
        <w:pStyle w:val="Plattetekst"/>
        <w:numPr>
          <w:ilvl w:val="0"/>
          <w:numId w:val="14"/>
        </w:numPr>
        <w:rPr>
          <w:color w:val="000000"/>
        </w:rPr>
      </w:pPr>
      <w:r>
        <w:rPr>
          <w:color w:val="000000"/>
        </w:rPr>
        <w:t>Literatuur</w:t>
      </w:r>
      <w:r w:rsidR="00E21C2C">
        <w:rPr>
          <w:color w:val="000000"/>
        </w:rPr>
        <w:t>onderzoek met behulp van</w:t>
      </w:r>
      <w:r w:rsidR="004E7E17">
        <w:rPr>
          <w:color w:val="000000"/>
        </w:rPr>
        <w:t xml:space="preserve"> PubMed</w:t>
      </w:r>
    </w:p>
    <w:p w14:paraId="2F456126" w14:textId="7570A9F8" w:rsidR="00DC052E" w:rsidRDefault="00781956" w:rsidP="00B30697">
      <w:pPr>
        <w:pStyle w:val="Plattetekst"/>
        <w:numPr>
          <w:ilvl w:val="0"/>
          <w:numId w:val="14"/>
        </w:numPr>
        <w:rPr>
          <w:color w:val="000000"/>
        </w:rPr>
      </w:pPr>
      <w:r>
        <w:rPr>
          <w:color w:val="000000"/>
        </w:rPr>
        <w:t>Zorginformatiebouwstenen/resources van de standaarden opzoeken</w:t>
      </w:r>
    </w:p>
    <w:p w14:paraId="4215D2C9" w14:textId="77777777" w:rsidR="00745356" w:rsidRDefault="00745356" w:rsidP="00745356">
      <w:pPr>
        <w:pStyle w:val="Plattetekst"/>
        <w:rPr>
          <w:color w:val="000000"/>
        </w:rPr>
      </w:pPr>
    </w:p>
    <w:p w14:paraId="664F76F9" w14:textId="61B0A61E" w:rsidR="00DC052E" w:rsidRDefault="00DC052E" w:rsidP="00DC052E">
      <w:pPr>
        <w:pStyle w:val="Plattetekst"/>
        <w:rPr>
          <w:color w:val="000000"/>
        </w:rPr>
      </w:pPr>
      <w:r>
        <w:rPr>
          <w:color w:val="000000"/>
        </w:rPr>
        <w:t>Voor meer info zie hoofdstuk 7</w:t>
      </w:r>
      <w:r w:rsidR="0079216D">
        <w:rPr>
          <w:color w:val="000000"/>
        </w:rPr>
        <w:t>.3</w:t>
      </w:r>
      <w:r>
        <w:rPr>
          <w:color w:val="000000"/>
        </w:rPr>
        <w:t>.</w:t>
      </w:r>
    </w:p>
    <w:p w14:paraId="5D6B9549" w14:textId="77777777" w:rsidR="00C55591" w:rsidRDefault="006A0744" w:rsidP="00EF4751">
      <w:pPr>
        <w:pStyle w:val="Kop2"/>
      </w:pPr>
      <w:bookmarkStart w:id="25" w:name="_Toc472593957"/>
      <w:r>
        <w:t>Producten/Resultaten</w:t>
      </w:r>
      <w:bookmarkEnd w:id="25"/>
    </w:p>
    <w:p w14:paraId="5B711877" w14:textId="58241443" w:rsidR="0097562A" w:rsidRDefault="00456D93" w:rsidP="00EF4751">
      <w:pPr>
        <w:pStyle w:val="Plattetekst"/>
        <w:rPr>
          <w:color w:val="000000"/>
        </w:rPr>
      </w:pPr>
      <w:r>
        <w:rPr>
          <w:color w:val="000000"/>
        </w:rPr>
        <w:t xml:space="preserve">Producten die aan het eind van </w:t>
      </w:r>
      <w:r w:rsidR="00F654C9">
        <w:rPr>
          <w:color w:val="000000"/>
        </w:rPr>
        <w:t xml:space="preserve">het project </w:t>
      </w:r>
      <w:r w:rsidR="00EF782C">
        <w:rPr>
          <w:color w:val="000000"/>
        </w:rPr>
        <w:t xml:space="preserve">geleverd </w:t>
      </w:r>
      <w:r w:rsidR="00F654C9">
        <w:rPr>
          <w:color w:val="000000"/>
        </w:rPr>
        <w:t>worden</w:t>
      </w:r>
      <w:r w:rsidR="0097562A">
        <w:rPr>
          <w:color w:val="000000"/>
        </w:rPr>
        <w:t>:</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1AC35841" w14:textId="531D6E42" w:rsidR="00DC052E" w:rsidRDefault="00DC052E" w:rsidP="00443ED1">
      <w:pPr>
        <w:pStyle w:val="Plattetekst"/>
        <w:numPr>
          <w:ilvl w:val="0"/>
          <w:numId w:val="8"/>
        </w:numPr>
        <w:rPr>
          <w:color w:val="000000"/>
        </w:rPr>
      </w:pPr>
      <w:r>
        <w:rPr>
          <w:color w:val="000000"/>
        </w:rPr>
        <w:t>Document met de verschillen tussen de standaarden</w:t>
      </w:r>
    </w:p>
    <w:p w14:paraId="48B3A14F" w14:textId="4617D6AE" w:rsidR="00456D93" w:rsidRDefault="00DC052E" w:rsidP="008F6F46">
      <w:pPr>
        <w:pStyle w:val="Plattetekst"/>
        <w:numPr>
          <w:ilvl w:val="0"/>
          <w:numId w:val="8"/>
        </w:numPr>
        <w:rPr>
          <w:color w:val="000000"/>
        </w:rPr>
      </w:pPr>
      <w:r>
        <w:rPr>
          <w:color w:val="000000"/>
        </w:rPr>
        <w:t>Basisgegevensset</w:t>
      </w:r>
      <w:r w:rsidR="00892FAD">
        <w:rPr>
          <w:color w:val="000000"/>
        </w:rPr>
        <w:t xml:space="preserve"> voor bewegingszorg</w:t>
      </w:r>
    </w:p>
    <w:p w14:paraId="38EC3DD5" w14:textId="0AEAC557" w:rsidR="0077709E" w:rsidRPr="0097562A" w:rsidRDefault="00892FAD" w:rsidP="008F6F46">
      <w:pPr>
        <w:pStyle w:val="Plattetekst"/>
        <w:numPr>
          <w:ilvl w:val="0"/>
          <w:numId w:val="8"/>
        </w:numPr>
        <w:rPr>
          <w:color w:val="000000"/>
        </w:rPr>
      </w:pPr>
      <w:r>
        <w:rPr>
          <w:color w:val="000000"/>
        </w:rPr>
        <w:t>Proof of Concept</w:t>
      </w:r>
    </w:p>
    <w:p w14:paraId="21FD2401" w14:textId="77777777" w:rsidR="00EF4751" w:rsidRDefault="006A0744" w:rsidP="00EF4751">
      <w:pPr>
        <w:pStyle w:val="Kop2"/>
        <w:tabs>
          <w:tab w:val="clear" w:pos="576"/>
        </w:tabs>
        <w:ind w:left="851" w:hanging="851"/>
        <w:rPr>
          <w:b w:val="0"/>
          <w:bCs w:val="0"/>
        </w:rPr>
      </w:pPr>
      <w:bookmarkStart w:id="26" w:name="_Toc472593958"/>
      <w:r w:rsidRPr="00EF4751">
        <w:t>Tijdsduur</w:t>
      </w:r>
      <w:bookmarkEnd w:id="26"/>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6797EEAB" w:rsidR="00A63B32" w:rsidRDefault="00993FC4" w:rsidP="005C6BAB">
      <w:pPr>
        <w:pStyle w:val="Plattetekst"/>
        <w:tabs>
          <w:tab w:val="left" w:pos="1418"/>
          <w:tab w:val="left" w:pos="5954"/>
        </w:tabs>
        <w:rPr>
          <w:color w:val="000000"/>
        </w:rPr>
      </w:pPr>
      <w:r>
        <w:rPr>
          <w:color w:val="000000"/>
        </w:rPr>
        <w:t>Gedurende</w:t>
      </w:r>
      <w:r w:rsidR="00A63B32">
        <w:rPr>
          <w:color w:val="000000"/>
        </w:rPr>
        <w:t xml:space="preserve"> </w:t>
      </w:r>
      <w:r>
        <w:rPr>
          <w:color w:val="000000"/>
        </w:rPr>
        <w:t>het</w:t>
      </w:r>
      <w:r w:rsidR="00580DC7">
        <w:rPr>
          <w:color w:val="000000"/>
        </w:rPr>
        <w:t xml:space="preserve"> project</w:t>
      </w:r>
      <w:r w:rsidR="00A63B32">
        <w:rPr>
          <w:color w:val="000000"/>
        </w:rPr>
        <w:t xml:space="preserve"> zal </w:t>
      </w:r>
      <w:r>
        <w:rPr>
          <w:color w:val="000000"/>
        </w:rPr>
        <w:t xml:space="preserve">40 uur in de </w:t>
      </w:r>
      <w:r w:rsidR="00A63B32">
        <w:rPr>
          <w:color w:val="000000"/>
        </w:rPr>
        <w:t>week worden gewerkt.</w:t>
      </w:r>
    </w:p>
    <w:p w14:paraId="303DA250" w14:textId="2FF3157B" w:rsidR="006A0744" w:rsidRDefault="006A0744" w:rsidP="00EF4751">
      <w:pPr>
        <w:pStyle w:val="Kop2"/>
      </w:pPr>
      <w:bookmarkStart w:id="27" w:name="_Toc472593959"/>
      <w:r>
        <w:t>Benodigde Inzet</w:t>
      </w:r>
      <w:r w:rsidR="0097562A">
        <w:t xml:space="preserve"> van Mensen en Middelen</w:t>
      </w:r>
      <w:bookmarkEnd w:id="27"/>
    </w:p>
    <w:p w14:paraId="6064F1B2" w14:textId="09D00930" w:rsidR="00C92D60" w:rsidRDefault="004A2AC0" w:rsidP="00C92D60">
      <w:pPr>
        <w:rPr>
          <w:color w:val="000000"/>
        </w:rPr>
      </w:pPr>
      <w:r>
        <w:rPr>
          <w:color w:val="000000"/>
        </w:rPr>
        <w:t>Benodigde mensen en middelen voor dit project zijn:</w:t>
      </w:r>
    </w:p>
    <w:p w14:paraId="08E6657C" w14:textId="42B8F787" w:rsidR="004A2AC0" w:rsidRDefault="004A2AC0" w:rsidP="004A2AC0">
      <w:pPr>
        <w:pStyle w:val="Lijstalinea"/>
        <w:numPr>
          <w:ilvl w:val="0"/>
          <w:numId w:val="8"/>
        </w:numPr>
        <w:rPr>
          <w:color w:val="000000"/>
        </w:rPr>
      </w:pPr>
      <w:r>
        <w:rPr>
          <w:color w:val="000000"/>
        </w:rPr>
        <w:t>Stagebegeleider</w:t>
      </w:r>
    </w:p>
    <w:p w14:paraId="6E86C177" w14:textId="1A8ED977" w:rsidR="004A2AC0" w:rsidRDefault="004A2AC0" w:rsidP="004A2AC0">
      <w:pPr>
        <w:pStyle w:val="Lijstalinea"/>
        <w:numPr>
          <w:ilvl w:val="0"/>
          <w:numId w:val="8"/>
        </w:numPr>
        <w:rPr>
          <w:color w:val="000000"/>
        </w:rPr>
      </w:pPr>
      <w:r>
        <w:rPr>
          <w:color w:val="000000"/>
        </w:rPr>
        <w:t>Stagesupervisor</w:t>
      </w:r>
    </w:p>
    <w:p w14:paraId="5671327E" w14:textId="4FAB0070" w:rsidR="004A2AC0" w:rsidRDefault="004A2AC0" w:rsidP="004A2AC0">
      <w:pPr>
        <w:pStyle w:val="Lijstalinea"/>
        <w:numPr>
          <w:ilvl w:val="0"/>
          <w:numId w:val="8"/>
        </w:numPr>
        <w:rPr>
          <w:color w:val="000000"/>
        </w:rPr>
      </w:pPr>
      <w:r>
        <w:rPr>
          <w:color w:val="000000"/>
        </w:rPr>
        <w:t>Docent Academische Vaardigheden</w:t>
      </w:r>
    </w:p>
    <w:p w14:paraId="4AAC138D" w14:textId="7A4D059B" w:rsidR="00993FC4" w:rsidRDefault="004A2AC0" w:rsidP="00993FC4">
      <w:pPr>
        <w:pStyle w:val="Lijstalinea"/>
        <w:numPr>
          <w:ilvl w:val="0"/>
          <w:numId w:val="8"/>
        </w:numPr>
        <w:rPr>
          <w:color w:val="000000"/>
        </w:rPr>
      </w:pPr>
      <w:r>
        <w:rPr>
          <w:color w:val="000000"/>
        </w:rPr>
        <w:t>Orthopeden</w:t>
      </w:r>
    </w:p>
    <w:p w14:paraId="1BE65A13" w14:textId="39E9DC6D" w:rsidR="00A650A6" w:rsidRPr="00892FAD" w:rsidRDefault="00A650A6" w:rsidP="00892FAD">
      <w:pPr>
        <w:pStyle w:val="Lijstalinea"/>
        <w:numPr>
          <w:ilvl w:val="0"/>
          <w:numId w:val="8"/>
        </w:numPr>
        <w:rPr>
          <w:color w:val="000000"/>
        </w:rPr>
      </w:pPr>
      <w:r>
        <w:rPr>
          <w:color w:val="000000"/>
        </w:rPr>
        <w:t>Deskundige op het gebied van zorginformatiebouwstenen</w:t>
      </w:r>
    </w:p>
    <w:p w14:paraId="44B65D6E" w14:textId="77777777" w:rsidR="00B375F4" w:rsidRDefault="00B375F4" w:rsidP="00C92D60">
      <w:pPr>
        <w:rPr>
          <w:lang w:eastAsia="nl-NL"/>
        </w:rPr>
      </w:pPr>
    </w:p>
    <w:p w14:paraId="62C89962" w14:textId="77777777" w:rsidR="00B375F4" w:rsidRDefault="00B375F4" w:rsidP="00C92D60">
      <w:pPr>
        <w:rPr>
          <w:lang w:eastAsia="nl-NL"/>
        </w:rPr>
        <w:sectPr w:rsidR="00B375F4" w:rsidSect="00144E89">
          <w:pgSz w:w="11906" w:h="16838"/>
          <w:pgMar w:top="2268" w:right="1418" w:bottom="1418" w:left="1418" w:header="709" w:footer="709" w:gutter="0"/>
          <w:cols w:space="708"/>
          <w:titlePg/>
          <w:docGrid w:linePitch="360"/>
        </w:sectPr>
      </w:pPr>
    </w:p>
    <w:p w14:paraId="5AB64BB9" w14:textId="77777777" w:rsidR="00304851" w:rsidRDefault="00C92D60" w:rsidP="00304851">
      <w:pPr>
        <w:pStyle w:val="Kop1"/>
      </w:pPr>
      <w:bookmarkStart w:id="28" w:name="_Toc472593960"/>
      <w:r>
        <w:lastRenderedPageBreak/>
        <w:t>Projectvoorwaarde</w:t>
      </w:r>
      <w:r w:rsidR="005D57FC">
        <w:t xml:space="preserve"> en aannames</w:t>
      </w:r>
      <w:bookmarkEnd w:id="28"/>
    </w:p>
    <w:p w14:paraId="4CAB681F" w14:textId="05C6E354" w:rsidR="00F7093B" w:rsidRDefault="00F7093B" w:rsidP="00C92D60">
      <w:pPr>
        <w:pStyle w:val="Plattetekst"/>
        <w:rPr>
          <w:color w:val="000000"/>
        </w:rPr>
      </w:pPr>
      <w:r>
        <w:rPr>
          <w:color w:val="000000"/>
        </w:rPr>
        <w:t>Om aan het project te werken is door het bedrijf NL Healthcare Clinics</w:t>
      </w:r>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 xml:space="preserve">Het bedrijf heeft </w:t>
      </w:r>
      <w:r w:rsidR="00993FC4">
        <w:rPr>
          <w:color w:val="000000"/>
        </w:rPr>
        <w:t>relaties met orthopeden waarmee contact kan worden gezocht</w:t>
      </w:r>
      <w:r w:rsidR="00357120">
        <w:rPr>
          <w:color w:val="000000"/>
        </w:rPr>
        <w:t>.</w:t>
      </w:r>
      <w:r w:rsidR="00315E87">
        <w:rPr>
          <w:color w:val="000000"/>
        </w:rPr>
        <w:t xml:space="preserve"> </w:t>
      </w:r>
      <w:r w:rsidR="006D6823">
        <w:rPr>
          <w:color w:val="000000"/>
        </w:rPr>
        <w:t xml:space="preserve">Om de twee weken wordt een </w:t>
      </w:r>
      <w:r w:rsidR="00315E87">
        <w:rPr>
          <w:color w:val="000000"/>
        </w:rPr>
        <w:t>afspraak</w:t>
      </w:r>
      <w:r w:rsidR="006D6823">
        <w:rPr>
          <w:color w:val="000000"/>
        </w:rPr>
        <w:t xml:space="preserve"> gemaakt </w:t>
      </w:r>
      <w:r w:rsidR="00315E87">
        <w:rPr>
          <w:color w:val="000000"/>
        </w:rPr>
        <w:t>met de beg</w:t>
      </w:r>
      <w:r w:rsidR="000B33FF">
        <w:rPr>
          <w:color w:val="000000"/>
        </w:rPr>
        <w:t>e</w:t>
      </w:r>
      <w:r w:rsidR="00315E87">
        <w:rPr>
          <w:color w:val="000000"/>
        </w:rPr>
        <w:t>leider</w:t>
      </w:r>
      <w:r w:rsidR="00357120">
        <w:rPr>
          <w:color w:val="000000"/>
        </w:rPr>
        <w:t xml:space="preserve"> voor het bespreken van de v</w:t>
      </w:r>
      <w:r w:rsidR="000B33FF">
        <w:rPr>
          <w:color w:val="000000"/>
        </w:rPr>
        <w:t>oortgang</w:t>
      </w:r>
      <w:r w:rsidR="00357120">
        <w:rPr>
          <w:color w:val="000000"/>
        </w:rPr>
        <w:t xml:space="preserve"> en/of vragen</w:t>
      </w:r>
      <w:r w:rsidR="006D6823">
        <w:rPr>
          <w:color w:val="000000"/>
        </w:rPr>
        <w:t xml:space="preserve"> over de stage</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31C1A152" w14:textId="2CEEC82E" w:rsidR="00304851" w:rsidRPr="00B21A3C" w:rsidRDefault="00D3314E" w:rsidP="00304851">
      <w:pPr>
        <w:pStyle w:val="Kop1"/>
      </w:pPr>
      <w:bookmarkStart w:id="29" w:name="_Toc472593961"/>
      <w:r>
        <w:t>Risico’s</w:t>
      </w:r>
      <w:bookmarkEnd w:id="29"/>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3019"/>
        <w:gridCol w:w="2682"/>
        <w:gridCol w:w="2666"/>
        <w:gridCol w:w="2722"/>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1C567CDE" w:rsidR="00B00717" w:rsidRDefault="00DC052E" w:rsidP="008821C3">
            <w:pPr>
              <w:rPr>
                <w:rFonts w:eastAsia="MS Mincho"/>
              </w:rPr>
            </w:pPr>
            <w:r>
              <w:rPr>
                <w:rFonts w:eastAsia="MS Mincho"/>
              </w:rPr>
              <w:t>Weinig tot geen literatuur te vinden</w:t>
            </w:r>
            <w:r w:rsidR="006D6823">
              <w:rPr>
                <w:rFonts w:eastAsia="MS Mincho"/>
              </w:rPr>
              <w:t>.</w:t>
            </w:r>
          </w:p>
        </w:tc>
        <w:tc>
          <w:tcPr>
            <w:tcW w:w="2770" w:type="dxa"/>
          </w:tcPr>
          <w:p w14:paraId="2A822CD3" w14:textId="75B8910C"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5EFE5458" w14:textId="01514008" w:rsidR="00B00717" w:rsidRDefault="00CB3B4D"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8" w:type="dxa"/>
          </w:tcPr>
          <w:p w14:paraId="5DF6AEED" w14:textId="00281266" w:rsidR="00B00717" w:rsidRDefault="00B3789A"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Met supervisor overleggen over mogelijke MeSH-termen</w:t>
            </w:r>
            <w:r w:rsidR="006D6823">
              <w:rPr>
                <w:rFonts w:eastAsia="MS Mincho"/>
              </w:rPr>
              <w:t>.</w:t>
            </w:r>
          </w:p>
        </w:tc>
      </w:tr>
      <w:tr w:rsidR="003D4C0F" w14:paraId="6241A580" w14:textId="77777777" w:rsidTr="003D4C0F">
        <w:trPr>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3D0111C3" w:rsidR="00B00717" w:rsidRDefault="00892FAD" w:rsidP="00304851">
            <w:pPr>
              <w:rPr>
                <w:rFonts w:eastAsia="MS Mincho"/>
              </w:rPr>
            </w:pPr>
            <w:r>
              <w:rPr>
                <w:rFonts w:eastAsia="MS Mincho"/>
              </w:rPr>
              <w:t>Bewegingszorg is</w:t>
            </w:r>
            <w:r w:rsidR="0077709E">
              <w:rPr>
                <w:rFonts w:eastAsia="MS Mincho"/>
              </w:rPr>
              <w:t xml:space="preserve"> te groot als domein voor de basisgegevensset</w:t>
            </w:r>
            <w:r w:rsidR="006D6823">
              <w:rPr>
                <w:rFonts w:eastAsia="MS Mincho"/>
              </w:rPr>
              <w:t>.</w:t>
            </w:r>
          </w:p>
        </w:tc>
        <w:tc>
          <w:tcPr>
            <w:tcW w:w="2770" w:type="dxa"/>
          </w:tcPr>
          <w:p w14:paraId="7C1C5E3F" w14:textId="5C3805AD"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675884E1" w14:textId="6C3E94B0" w:rsidR="00B00717" w:rsidRDefault="00EB068C"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B</w:t>
            </w:r>
          </w:p>
        </w:tc>
        <w:tc>
          <w:tcPr>
            <w:tcW w:w="2768" w:type="dxa"/>
          </w:tcPr>
          <w:p w14:paraId="49EE9E74" w14:textId="4266E33A" w:rsidR="00B00717" w:rsidRDefault="00EB068C" w:rsidP="00892FAD">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 xml:space="preserve">Voor de basisgegevensset alleen focussen op een deel van het domein in </w:t>
            </w:r>
            <w:r w:rsidR="00892FAD">
              <w:rPr>
                <w:rFonts w:eastAsia="MS Mincho"/>
              </w:rPr>
              <w:t>bewegingszorg</w:t>
            </w:r>
            <w:r>
              <w:rPr>
                <w:rFonts w:eastAsia="MS Mincho"/>
              </w:rPr>
              <w:t xml:space="preserve">, zoals </w:t>
            </w:r>
            <w:r w:rsidR="00892FAD">
              <w:rPr>
                <w:rFonts w:eastAsia="MS Mincho"/>
              </w:rPr>
              <w:t>orthopedie</w:t>
            </w:r>
            <w:r w:rsidR="006D6823">
              <w:rPr>
                <w:rFonts w:eastAsia="MS Mincho"/>
              </w:rPr>
              <w:t>.</w:t>
            </w:r>
          </w:p>
        </w:tc>
      </w:tr>
      <w:tr w:rsidR="005B203F" w14:paraId="439F7091"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148C3B71" w14:textId="6D134825" w:rsidR="005B203F" w:rsidRDefault="005B203F" w:rsidP="00304851">
            <w:pPr>
              <w:rPr>
                <w:rFonts w:eastAsia="MS Mincho"/>
              </w:rPr>
            </w:pPr>
            <w:r>
              <w:rPr>
                <w:rFonts w:eastAsia="MS Mincho"/>
              </w:rPr>
              <w:t>Nictiz levert geen informatie over de zorginformatiebouwstenen</w:t>
            </w:r>
            <w:r w:rsidR="006D6823">
              <w:rPr>
                <w:rFonts w:eastAsia="MS Mincho"/>
              </w:rPr>
              <w:t>.</w:t>
            </w:r>
          </w:p>
        </w:tc>
        <w:tc>
          <w:tcPr>
            <w:tcW w:w="2770" w:type="dxa"/>
          </w:tcPr>
          <w:p w14:paraId="62D1253B" w14:textId="73990F60"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C</w:t>
            </w:r>
          </w:p>
        </w:tc>
        <w:tc>
          <w:tcPr>
            <w:tcW w:w="2765" w:type="dxa"/>
          </w:tcPr>
          <w:p w14:paraId="0C8E37B5" w14:textId="51EFD70D"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46FBC41D" w14:textId="6D2F15DE" w:rsidR="005B203F" w:rsidRDefault="005B203F"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Via websites of werknemers in NL Healthcare Clinics alsnog informatie proberen te verkrijgen</w:t>
            </w:r>
            <w:r w:rsidR="006D6823">
              <w:rPr>
                <w:rFonts w:eastAsia="MS Mincho"/>
              </w:rPr>
              <w:t>.</w:t>
            </w:r>
          </w:p>
        </w:tc>
      </w:tr>
      <w:tr w:rsidR="00892FAD" w14:paraId="38258F31" w14:textId="77777777" w:rsidTr="00892FAD">
        <w:trPr>
          <w:trHeight w:val="224"/>
        </w:trPr>
        <w:tc>
          <w:tcPr>
            <w:cnfStyle w:val="001000000000" w:firstRow="0" w:lastRow="0" w:firstColumn="1" w:lastColumn="0" w:oddVBand="0" w:evenVBand="0" w:oddHBand="0" w:evenHBand="0" w:firstRowFirstColumn="0" w:firstRowLastColumn="0" w:lastRowFirstColumn="0" w:lastRowLastColumn="0"/>
            <w:tcW w:w="2786" w:type="dxa"/>
          </w:tcPr>
          <w:p w14:paraId="227EB090" w14:textId="1A69B0C9" w:rsidR="00892FAD" w:rsidRDefault="00892FAD" w:rsidP="00892FAD">
            <w:pPr>
              <w:rPr>
                <w:rFonts w:eastAsia="MS Mincho"/>
              </w:rPr>
            </w:pPr>
            <w:r>
              <w:rPr>
                <w:rFonts w:eastAsia="MS Mincho"/>
              </w:rPr>
              <w:t xml:space="preserve">Kan niet bij de informatie over de bouwstenen van de </w:t>
            </w:r>
            <w:r w:rsidR="006D6823">
              <w:rPr>
                <w:rFonts w:eastAsia="MS Mincho"/>
              </w:rPr>
              <w:t>andere standaard Blue Button.</w:t>
            </w:r>
          </w:p>
        </w:tc>
        <w:tc>
          <w:tcPr>
            <w:tcW w:w="2770" w:type="dxa"/>
          </w:tcPr>
          <w:p w14:paraId="71483C6E" w14:textId="3A0BB71A"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5" w:type="dxa"/>
          </w:tcPr>
          <w:p w14:paraId="7B434A08" w14:textId="6E7C3304"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C</w:t>
            </w:r>
          </w:p>
        </w:tc>
        <w:tc>
          <w:tcPr>
            <w:tcW w:w="2768" w:type="dxa"/>
          </w:tcPr>
          <w:p w14:paraId="5F7C21B2" w14:textId="2DBE00BD" w:rsidR="00892FAD" w:rsidRDefault="006D6823" w:rsidP="00304851">
            <w:pPr>
              <w:cnfStyle w:val="000000000000" w:firstRow="0" w:lastRow="0" w:firstColumn="0" w:lastColumn="0" w:oddVBand="0" w:evenVBand="0" w:oddHBand="0" w:evenHBand="0" w:firstRowFirstColumn="0" w:firstRowLastColumn="0" w:lastRowFirstColumn="0" w:lastRowLastColumn="0"/>
              <w:rPr>
                <w:rFonts w:eastAsia="MS Mincho"/>
              </w:rPr>
            </w:pPr>
            <w:r>
              <w:rPr>
                <w:rFonts w:eastAsia="MS Mincho"/>
              </w:rPr>
              <w:t>Een andere standaard gebruiken om te vergelijken.</w:t>
            </w:r>
          </w:p>
        </w:tc>
      </w:tr>
    </w:tbl>
    <w:p w14:paraId="7F987421" w14:textId="77777777" w:rsidR="0077709E" w:rsidRDefault="0077709E" w:rsidP="00304851">
      <w:pPr>
        <w:rPr>
          <w:lang w:eastAsia="nl-NL"/>
        </w:rPr>
      </w:pPr>
    </w:p>
    <w:p w14:paraId="16AC2567" w14:textId="77777777" w:rsidR="0077709E" w:rsidRDefault="0077709E" w:rsidP="00304851">
      <w:pPr>
        <w:rPr>
          <w:lang w:eastAsia="nl-NL"/>
        </w:rPr>
      </w:pPr>
    </w:p>
    <w:p w14:paraId="274B82E7" w14:textId="77777777" w:rsidR="00B375F4" w:rsidRDefault="00B375F4" w:rsidP="00304851">
      <w:pPr>
        <w:rPr>
          <w:lang w:eastAsia="nl-NL"/>
        </w:rPr>
        <w:sectPr w:rsidR="00B375F4" w:rsidSect="00144E89">
          <w:pgSz w:w="11906" w:h="16838"/>
          <w:pgMar w:top="2268" w:right="1418" w:bottom="1418" w:left="1418" w:header="709" w:footer="709" w:gutter="0"/>
          <w:cols w:space="708"/>
          <w:titlePg/>
          <w:docGrid w:linePitch="360"/>
        </w:sectPr>
      </w:pPr>
    </w:p>
    <w:p w14:paraId="3C7D1409" w14:textId="77777777" w:rsidR="00304851" w:rsidRDefault="00304851" w:rsidP="00304851">
      <w:pPr>
        <w:pStyle w:val="Kop1"/>
        <w:rPr>
          <w:rFonts w:eastAsia="MS Mincho"/>
        </w:rPr>
      </w:pPr>
      <w:bookmarkStart w:id="30" w:name="_Toc472593962"/>
      <w:r>
        <w:rPr>
          <w:rFonts w:eastAsia="MS Mincho"/>
        </w:rPr>
        <w:lastRenderedPageBreak/>
        <w:t>P</w:t>
      </w:r>
      <w:r w:rsidR="00C92D60">
        <w:rPr>
          <w:rFonts w:eastAsia="MS Mincho"/>
        </w:rPr>
        <w:t>lanning</w:t>
      </w:r>
      <w:bookmarkEnd w:id="30"/>
    </w:p>
    <w:p w14:paraId="257666DA" w14:textId="7758CBB0" w:rsidR="00C92D60" w:rsidRDefault="00993FC4" w:rsidP="00C92D60">
      <w:pPr>
        <w:pStyle w:val="Kop2"/>
        <w:rPr>
          <w:rFonts w:eastAsia="MS Mincho"/>
        </w:rPr>
      </w:pPr>
      <w:bookmarkStart w:id="31" w:name="_Toc38723628"/>
      <w:bookmarkStart w:id="32" w:name="_Toc472593963"/>
      <w:r>
        <w:rPr>
          <w:noProof/>
          <w:color w:val="000000"/>
        </w:rPr>
        <w:drawing>
          <wp:anchor distT="0" distB="0" distL="114300" distR="114300" simplePos="0" relativeHeight="251660288" behindDoc="0" locked="0" layoutInCell="1" allowOverlap="1" wp14:anchorId="4BF4951A" wp14:editId="48FD5289">
            <wp:simplePos x="0" y="0"/>
            <wp:positionH relativeFrom="column">
              <wp:posOffset>-585470</wp:posOffset>
            </wp:positionH>
            <wp:positionV relativeFrom="paragraph">
              <wp:posOffset>363220</wp:posOffset>
            </wp:positionV>
            <wp:extent cx="6983730" cy="824230"/>
            <wp:effectExtent l="0" t="0" r="127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8">
                      <a:extLst>
                        <a:ext uri="{28A0092B-C50C-407E-A947-70E740481C1C}">
                          <a14:useLocalDpi xmlns:a14="http://schemas.microsoft.com/office/drawing/2010/main" val="0"/>
                        </a:ext>
                      </a:extLst>
                    </a:blip>
                    <a:stretch>
                      <a:fillRect/>
                    </a:stretch>
                  </pic:blipFill>
                  <pic:spPr>
                    <a:xfrm>
                      <a:off x="0" y="0"/>
                      <a:ext cx="6983730" cy="824230"/>
                    </a:xfrm>
                    <a:prstGeom prst="rect">
                      <a:avLst/>
                    </a:prstGeom>
                  </pic:spPr>
                </pic:pic>
              </a:graphicData>
            </a:graphic>
            <wp14:sizeRelH relativeFrom="page">
              <wp14:pctWidth>0</wp14:pctWidth>
            </wp14:sizeRelH>
            <wp14:sizeRelV relativeFrom="page">
              <wp14:pctHeight>0</wp14:pctHeight>
            </wp14:sizeRelV>
          </wp:anchor>
        </w:drawing>
      </w:r>
      <w:r w:rsidR="00C92D60">
        <w:rPr>
          <w:rFonts w:eastAsia="MS Mincho"/>
        </w:rPr>
        <w:t>Fasering</w:t>
      </w:r>
      <w:bookmarkEnd w:id="31"/>
      <w:bookmarkEnd w:id="32"/>
    </w:p>
    <w:p w14:paraId="5321417C" w14:textId="6A2B9B6F" w:rsidR="00C92D60" w:rsidRDefault="00234C0C" w:rsidP="00C92D60">
      <w:pPr>
        <w:pStyle w:val="Kop2"/>
        <w:rPr>
          <w:rFonts w:eastAsia="MS Mincho"/>
          <w:color w:val="000000"/>
        </w:rPr>
      </w:pPr>
      <w:bookmarkStart w:id="33" w:name="_Toc472593964"/>
      <w:r>
        <w:rPr>
          <w:rFonts w:eastAsia="MS Mincho"/>
          <w:color w:val="000000"/>
        </w:rPr>
        <w:t>P</w:t>
      </w:r>
      <w:r w:rsidR="00D3314E">
        <w:rPr>
          <w:rFonts w:eastAsia="MS Mincho"/>
          <w:color w:val="000000"/>
        </w:rPr>
        <w:t>roducten</w:t>
      </w:r>
      <w:bookmarkEnd w:id="33"/>
    </w:p>
    <w:p w14:paraId="420E0E19" w14:textId="303FBD62" w:rsidR="006C2DBF" w:rsidRDefault="006C2DBF" w:rsidP="00C92D60">
      <w:pPr>
        <w:pStyle w:val="Plattetekst2"/>
        <w:spacing w:after="0" w:line="276" w:lineRule="auto"/>
      </w:pPr>
      <w:r w:rsidRPr="006C2DBF">
        <w:rPr>
          <w:b/>
        </w:rPr>
        <w:t>Wetenschappelijke verslag</w:t>
      </w:r>
    </w:p>
    <w:p w14:paraId="18512C73" w14:textId="5C7CAFE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r w:rsidR="006D6823">
        <w:t xml:space="preserve"> Hierin staan ook de vergelijkingen van de standaarden.</w:t>
      </w:r>
    </w:p>
    <w:p w14:paraId="52420920" w14:textId="77777777" w:rsidR="006C2DBF" w:rsidRDefault="006C2DBF" w:rsidP="00C92D60">
      <w:pPr>
        <w:pStyle w:val="Plattetekst2"/>
        <w:spacing w:after="0" w:line="276" w:lineRule="auto"/>
      </w:pPr>
    </w:p>
    <w:p w14:paraId="44918661" w14:textId="466BEC59" w:rsidR="00974F59" w:rsidRDefault="00974F59" w:rsidP="00C92D60">
      <w:pPr>
        <w:pStyle w:val="Plattetekst2"/>
        <w:spacing w:after="0" w:line="276" w:lineRule="auto"/>
      </w:pPr>
      <w:r>
        <w:rPr>
          <w:b/>
        </w:rPr>
        <w:t>Basisgegevensset</w:t>
      </w:r>
    </w:p>
    <w:p w14:paraId="306100F2" w14:textId="39A702D4" w:rsidR="006C2DBF" w:rsidRDefault="00F86347" w:rsidP="00993FC4">
      <w:pPr>
        <w:pStyle w:val="Plattetekst2"/>
        <w:spacing w:after="0" w:line="276" w:lineRule="auto"/>
      </w:pPr>
      <w:r>
        <w:t xml:space="preserve">Moet voldoen aan de eisen </w:t>
      </w:r>
      <w:r w:rsidR="006D6823">
        <w:t xml:space="preserve">van de orthopeden en </w:t>
      </w:r>
      <w:r w:rsidR="00332A5E">
        <w:t>begeleider</w:t>
      </w:r>
      <w:r w:rsidR="00F0698A">
        <w:t xml:space="preserve"> en wordt gecontroleerd door</w:t>
      </w:r>
      <w:r w:rsidR="006D6823">
        <w:t xml:space="preserve"> de begeleider en/of</w:t>
      </w:r>
      <w:r w:rsidR="00F0698A">
        <w:t xml:space="preserve"> een</w:t>
      </w:r>
      <w:r w:rsidR="006D6823">
        <w:t xml:space="preserve"> andere</w:t>
      </w:r>
      <w:r w:rsidR="00F0698A">
        <w:t xml:space="preserve"> deskundige op het gebied van zorginformatiebouwstenen.</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4BA7F145" w14:textId="77777777" w:rsidR="006D6823" w:rsidRDefault="00745ABD" w:rsidP="00C92D60">
      <w:pPr>
        <w:pStyle w:val="Plattetekst2"/>
        <w:spacing w:after="0" w:line="276" w:lineRule="auto"/>
      </w:pPr>
      <w:r>
        <w:t>De presentatie wordt getoetst door de su</w:t>
      </w:r>
      <w:r w:rsidR="006D6823">
        <w:t xml:space="preserve">pervisor, </w:t>
      </w:r>
      <w:r w:rsidR="00332A5E">
        <w:t xml:space="preserve">begeleider en </w:t>
      </w:r>
      <w:r>
        <w:t>docent academische vaardigheden.</w:t>
      </w:r>
    </w:p>
    <w:p w14:paraId="521AE5EB" w14:textId="77777777" w:rsidR="00C60CDC" w:rsidRDefault="00C60CDC" w:rsidP="00C92D60">
      <w:pPr>
        <w:pStyle w:val="Plattetekst2"/>
        <w:spacing w:after="0" w:line="276" w:lineRule="auto"/>
      </w:pPr>
    </w:p>
    <w:p w14:paraId="72DB2C29" w14:textId="33823767" w:rsidR="00C60CDC" w:rsidRDefault="00C60CDC" w:rsidP="00C92D60">
      <w:pPr>
        <w:pStyle w:val="Plattetekst2"/>
        <w:spacing w:after="0" w:line="276" w:lineRule="auto"/>
      </w:pPr>
      <w:r>
        <w:rPr>
          <w:b/>
        </w:rPr>
        <w:t>Proof of Concept</w:t>
      </w:r>
    </w:p>
    <w:p w14:paraId="25944921" w14:textId="2931A2CA" w:rsidR="00C60CDC" w:rsidRPr="00C60CDC" w:rsidRDefault="000C3B31" w:rsidP="00C92D60">
      <w:pPr>
        <w:pStyle w:val="Plattetekst2"/>
        <w:spacing w:after="0" w:line="276" w:lineRule="auto"/>
      </w:pPr>
      <w:r>
        <w:t>De proof of concept moet voldoen aan de eisen van de te ontwikkelde basisgegevensset, van deze basisgegevensset wordt een duidelijke structuur ontwikkeld dat leesbaar is voor de patiënt.</w:t>
      </w:r>
    </w:p>
    <w:p w14:paraId="0C299D3F" w14:textId="77777777" w:rsidR="00C60CDC" w:rsidRDefault="00C60CDC" w:rsidP="00C92D60">
      <w:pPr>
        <w:pStyle w:val="Plattetekst2"/>
        <w:spacing w:after="0" w:line="276" w:lineRule="auto"/>
      </w:pPr>
    </w:p>
    <w:p w14:paraId="6CF34667" w14:textId="77777777" w:rsidR="00C60CDC" w:rsidRDefault="00C60CDC" w:rsidP="00C92D60">
      <w:pPr>
        <w:pStyle w:val="Plattetekst2"/>
        <w:spacing w:after="0" w:line="276" w:lineRule="auto"/>
        <w:sectPr w:rsidR="00C60CDC" w:rsidSect="00144E89">
          <w:pgSz w:w="11906" w:h="16838"/>
          <w:pgMar w:top="2268" w:right="1418" w:bottom="1418" w:left="1418" w:header="709" w:footer="709" w:gutter="0"/>
          <w:cols w:space="708"/>
          <w:titlePg/>
          <w:docGrid w:linePitch="360"/>
        </w:sectPr>
      </w:pPr>
    </w:p>
    <w:p w14:paraId="65200263" w14:textId="77777777" w:rsidR="00C92D60" w:rsidRDefault="00C92D60" w:rsidP="00C92D60">
      <w:pPr>
        <w:pStyle w:val="Kop2"/>
        <w:rPr>
          <w:rFonts w:eastAsia="MS Mincho"/>
          <w:color w:val="000000"/>
        </w:rPr>
      </w:pPr>
      <w:bookmarkStart w:id="34" w:name="_Toc38723632"/>
      <w:bookmarkStart w:id="35" w:name="_Toc472593965"/>
      <w:r>
        <w:rPr>
          <w:rFonts w:eastAsia="MS Mincho"/>
          <w:color w:val="000000"/>
        </w:rPr>
        <w:lastRenderedPageBreak/>
        <w:t>Planning</w:t>
      </w:r>
      <w:bookmarkEnd w:id="34"/>
      <w:bookmarkEnd w:id="35"/>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3 Maart</w:t>
      </w:r>
      <w:r w:rsidRPr="00311F04">
        <w:rPr>
          <w:rFonts w:eastAsia="MS Mincho"/>
          <w:color w:val="000000"/>
          <w:lang w:val="en-US"/>
        </w:rPr>
        <w:tab/>
        <w:t>17 April</w:t>
      </w:r>
    </w:p>
    <w:p w14:paraId="1F7186C1" w14:textId="646CBFE9" w:rsidR="00311F04" w:rsidRPr="00311F04" w:rsidRDefault="00311F04" w:rsidP="00E65185">
      <w:pPr>
        <w:tabs>
          <w:tab w:val="left" w:pos="6521"/>
        </w:tabs>
        <w:rPr>
          <w:rFonts w:eastAsia="MS Mincho"/>
          <w:color w:val="000000"/>
          <w:lang w:val="en-US"/>
        </w:rPr>
      </w:pPr>
      <w:r w:rsidRPr="00311F04">
        <w:rPr>
          <w:rFonts w:eastAsia="MS Mincho"/>
          <w:color w:val="000000"/>
          <w:lang w:val="en-US"/>
        </w:rPr>
        <w:t>24 Maart</w:t>
      </w:r>
      <w:r w:rsidRPr="00311F04">
        <w:rPr>
          <w:rFonts w:eastAsia="MS Mincho"/>
          <w:color w:val="000000"/>
          <w:lang w:val="en-US"/>
        </w:rPr>
        <w:tab/>
        <w:t>27 April</w:t>
      </w:r>
    </w:p>
    <w:p w14:paraId="614B5AB3" w14:textId="43D0993D" w:rsid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666F0292" w14:textId="3493897C" w:rsidR="006B1BB7" w:rsidRDefault="006443B5" w:rsidP="00E65185">
      <w:pPr>
        <w:tabs>
          <w:tab w:val="left" w:pos="6521"/>
        </w:tabs>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0530032B">
            <wp:simplePos x="0" y="0"/>
            <wp:positionH relativeFrom="column">
              <wp:posOffset>-731520</wp:posOffset>
            </wp:positionH>
            <wp:positionV relativeFrom="paragraph">
              <wp:posOffset>234950</wp:posOffset>
            </wp:positionV>
            <wp:extent cx="7195820" cy="2815590"/>
            <wp:effectExtent l="0" t="0" r="0" b="381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9">
                      <a:extLst>
                        <a:ext uri="{28A0092B-C50C-407E-A947-70E740481C1C}">
                          <a14:useLocalDpi xmlns:a14="http://schemas.microsoft.com/office/drawing/2010/main" val="0"/>
                        </a:ext>
                      </a:extLst>
                    </a:blip>
                    <a:stretch>
                      <a:fillRect/>
                    </a:stretch>
                  </pic:blipFill>
                  <pic:spPr>
                    <a:xfrm>
                      <a:off x="0" y="0"/>
                      <a:ext cx="7195820" cy="2815590"/>
                    </a:xfrm>
                    <a:prstGeom prst="rect">
                      <a:avLst/>
                    </a:prstGeom>
                  </pic:spPr>
                </pic:pic>
              </a:graphicData>
            </a:graphic>
            <wp14:sizeRelH relativeFrom="page">
              <wp14:pctWidth>0</wp14:pctWidth>
            </wp14:sizeRelH>
            <wp14:sizeRelV relativeFrom="page">
              <wp14:pctHeight>0</wp14:pctHeight>
            </wp14:sizeRelV>
          </wp:anchor>
        </w:drawing>
      </w:r>
    </w:p>
    <w:p w14:paraId="4BC299AB" w14:textId="365D88ED" w:rsidR="006B1BB7" w:rsidRDefault="006B1BB7" w:rsidP="00E65185">
      <w:pPr>
        <w:tabs>
          <w:tab w:val="left" w:pos="6521"/>
        </w:tabs>
        <w:rPr>
          <w:rFonts w:eastAsia="MS Mincho"/>
          <w:color w:val="000000"/>
          <w:lang w:val="en-US"/>
        </w:rPr>
      </w:pPr>
    </w:p>
    <w:p w14:paraId="711A1F8D" w14:textId="77777777" w:rsidR="006B1BB7" w:rsidRDefault="006B1BB7" w:rsidP="00E65185">
      <w:pPr>
        <w:tabs>
          <w:tab w:val="left" w:pos="6521"/>
        </w:tabs>
        <w:rPr>
          <w:rFonts w:eastAsia="MS Mincho"/>
          <w:color w:val="000000"/>
          <w:lang w:val="en-US"/>
        </w:rPr>
        <w:sectPr w:rsidR="006B1BB7" w:rsidSect="00144E89">
          <w:pgSz w:w="11906" w:h="16838"/>
          <w:pgMar w:top="2268" w:right="1418" w:bottom="1418" w:left="1418" w:header="709" w:footer="709" w:gutter="0"/>
          <w:cols w:space="708"/>
          <w:titlePg/>
          <w:docGrid w:linePitch="360"/>
        </w:sectPr>
      </w:pPr>
    </w:p>
    <w:p w14:paraId="11F380C2" w14:textId="517AE7F8" w:rsidR="00C92D60" w:rsidRDefault="00C92D60" w:rsidP="00C92D60">
      <w:pPr>
        <w:pStyle w:val="Kop2"/>
        <w:rPr>
          <w:rFonts w:eastAsia="MS Mincho"/>
        </w:rPr>
      </w:pPr>
      <w:bookmarkStart w:id="36" w:name="_Toc38723634"/>
      <w:bookmarkStart w:id="37" w:name="_Toc472593966"/>
      <w:r>
        <w:rPr>
          <w:rFonts w:eastAsia="MS Mincho"/>
        </w:rPr>
        <w:lastRenderedPageBreak/>
        <w:t>Benodigde mensen en middelen</w:t>
      </w:r>
      <w:bookmarkEnd w:id="36"/>
      <w:bookmarkEnd w:id="37"/>
    </w:p>
    <w:p w14:paraId="50258056" w14:textId="17FB4D84" w:rsidR="004A2AC0" w:rsidRPr="004A2AC0" w:rsidRDefault="006B1BB7" w:rsidP="004A2AC0">
      <w:pPr>
        <w:rPr>
          <w:b/>
          <w:color w:val="000000"/>
        </w:rPr>
      </w:pPr>
      <w:r>
        <w:rPr>
          <w:b/>
          <w:color w:val="000000"/>
        </w:rPr>
        <w:t>B</w:t>
      </w:r>
      <w:r w:rsidR="004A2AC0" w:rsidRPr="004A2AC0">
        <w:rPr>
          <w:b/>
          <w:color w:val="000000"/>
        </w:rPr>
        <w:t>egeleider</w:t>
      </w:r>
    </w:p>
    <w:p w14:paraId="143CAC85" w14:textId="6D6F1C87" w:rsidR="004A2AC0" w:rsidRDefault="006B1BB7" w:rsidP="004A2AC0">
      <w:pPr>
        <w:rPr>
          <w:color w:val="000000"/>
        </w:rPr>
      </w:pPr>
      <w:r>
        <w:rPr>
          <w:color w:val="000000"/>
        </w:rPr>
        <w:t xml:space="preserve">De </w:t>
      </w:r>
      <w:r w:rsidR="00011DE4">
        <w:rPr>
          <w:color w:val="000000"/>
        </w:rPr>
        <w:t>begeleider is</w:t>
      </w:r>
      <w:r w:rsidR="00972562">
        <w:rPr>
          <w:color w:val="000000"/>
        </w:rPr>
        <w:t xml:space="preserve"> tijdens dit project </w:t>
      </w:r>
      <w:r w:rsidR="006E4D85">
        <w:rPr>
          <w:color w:val="000000"/>
        </w:rPr>
        <w:t xml:space="preserve">het dagelijkse aanspreekpunt en becommentarieert en beoordeeld tussentijdse producten. De begeleider is medeverantwoordelijk voor de eindbeoordeling van de student. </w:t>
      </w:r>
    </w:p>
    <w:p w14:paraId="76B31D90" w14:textId="77777777" w:rsidR="004A2AC0" w:rsidRPr="004A2AC0" w:rsidRDefault="004A2AC0" w:rsidP="004A2AC0">
      <w:pPr>
        <w:rPr>
          <w:color w:val="000000"/>
        </w:rPr>
      </w:pPr>
    </w:p>
    <w:p w14:paraId="49B95309" w14:textId="7CA461FE" w:rsidR="004A2AC0" w:rsidRPr="004A2AC0" w:rsidRDefault="004A2AC0" w:rsidP="004A2AC0">
      <w:pPr>
        <w:rPr>
          <w:b/>
          <w:color w:val="000000"/>
        </w:rPr>
      </w:pPr>
      <w:r w:rsidRPr="004A2AC0">
        <w:rPr>
          <w:b/>
          <w:color w:val="000000"/>
        </w:rPr>
        <w:t>Stagesupervisor</w:t>
      </w:r>
    </w:p>
    <w:p w14:paraId="1F6257D4" w14:textId="7EADE49F" w:rsidR="004A2AC0" w:rsidRDefault="006E4D85" w:rsidP="004A2AC0">
      <w:pPr>
        <w:rPr>
          <w:color w:val="000000"/>
        </w:rPr>
      </w:pPr>
      <w:r>
        <w:rPr>
          <w:color w:val="000000"/>
        </w:rPr>
        <w:t xml:space="preserve">De supervisor bewaakt het niveau en de voortgang van het project en </w:t>
      </w:r>
      <w:r w:rsidR="003838FE">
        <w:rPr>
          <w:color w:val="000000"/>
        </w:rPr>
        <w:t>het wetenschappelijk verslag. Ook d</w:t>
      </w:r>
      <w:r>
        <w:rPr>
          <w:color w:val="000000"/>
        </w:rPr>
        <w:t>e supervisor is ook medeverantwoordelijk voor de eindbeoordeling van de student.</w:t>
      </w:r>
    </w:p>
    <w:p w14:paraId="29CF69A9" w14:textId="77777777" w:rsidR="00C03E3A" w:rsidRDefault="00C03E3A" w:rsidP="004A2AC0">
      <w:pPr>
        <w:rPr>
          <w:color w:val="000000"/>
        </w:rPr>
      </w:pPr>
    </w:p>
    <w:p w14:paraId="65B35A68" w14:textId="24CD7A37" w:rsidR="004A2AC0" w:rsidRPr="004A2AC0" w:rsidRDefault="004A2AC0" w:rsidP="004A2AC0">
      <w:pPr>
        <w:rPr>
          <w:b/>
          <w:color w:val="000000"/>
        </w:rPr>
      </w:pPr>
      <w:r w:rsidRPr="004A2AC0">
        <w:rPr>
          <w:b/>
          <w:color w:val="000000"/>
        </w:rPr>
        <w:t>Docent Academische Vaardigheden</w:t>
      </w:r>
    </w:p>
    <w:p w14:paraId="508226CE" w14:textId="6C6D1D5A" w:rsidR="004A2AC0" w:rsidRDefault="00476BD8" w:rsidP="00461923">
      <w:pPr>
        <w:rPr>
          <w:color w:val="000000"/>
        </w:rPr>
      </w:pPr>
      <w:r>
        <w:rPr>
          <w:color w:val="000000"/>
        </w:rPr>
        <w:t xml:space="preserve">De docent academische vaardigheden is </w:t>
      </w:r>
      <w:r w:rsidR="00497F76">
        <w:rPr>
          <w:color w:val="000000"/>
        </w:rPr>
        <w:t>ook medeverantwoordelijk voor de eindbeoordeling van de student</w:t>
      </w:r>
      <w:r w:rsidR="00461923">
        <w:rPr>
          <w:color w:val="000000"/>
        </w:rPr>
        <w:t>.</w:t>
      </w:r>
      <w:r w:rsidR="00497F76">
        <w:rPr>
          <w:color w:val="000000"/>
        </w:rPr>
        <w:t xml:space="preserve"> Daarnaast kan advies worden gevraagd rondom het wetenschappelijk verslag en de presentatie.</w:t>
      </w:r>
      <w:r>
        <w:rPr>
          <w:color w:val="000000"/>
        </w:rPr>
        <w:t xml:space="preserve"> </w:t>
      </w:r>
    </w:p>
    <w:p w14:paraId="2C1792AA" w14:textId="77777777" w:rsidR="004A2AC0" w:rsidRPr="004A2AC0" w:rsidRDefault="004A2AC0" w:rsidP="004A2AC0">
      <w:pPr>
        <w:rPr>
          <w:color w:val="000000"/>
        </w:rPr>
      </w:pPr>
    </w:p>
    <w:p w14:paraId="459F3DDC" w14:textId="62F15E34" w:rsidR="00C92D60" w:rsidRDefault="003838FE" w:rsidP="004A2AC0">
      <w:pPr>
        <w:rPr>
          <w:color w:val="000000"/>
        </w:rPr>
      </w:pPr>
      <w:r>
        <w:rPr>
          <w:b/>
          <w:color w:val="000000"/>
        </w:rPr>
        <w:t>Zorgverleners in de bewegingszorg</w:t>
      </w:r>
    </w:p>
    <w:p w14:paraId="113EAADE" w14:textId="1137EFBC" w:rsidR="006B1BB7" w:rsidRDefault="004A2AC0" w:rsidP="004A2AC0">
      <w:pPr>
        <w:rPr>
          <w:color w:val="000000"/>
        </w:rPr>
      </w:pPr>
      <w:r>
        <w:rPr>
          <w:color w:val="000000"/>
        </w:rPr>
        <w:t xml:space="preserve">De </w:t>
      </w:r>
      <w:r w:rsidR="003838FE">
        <w:rPr>
          <w:color w:val="000000"/>
        </w:rPr>
        <w:t>zorgverleners</w:t>
      </w:r>
      <w:r>
        <w:rPr>
          <w:color w:val="000000"/>
        </w:rPr>
        <w:t xml:space="preserve"> zijn bij d</w:t>
      </w:r>
      <w:r w:rsidR="00476BD8">
        <w:rPr>
          <w:color w:val="000000"/>
        </w:rPr>
        <w:t>it project betrokken omdat onderzocht wordt naar een nieuwe samengesteld</w:t>
      </w:r>
      <w:r w:rsidR="003838FE">
        <w:rPr>
          <w:color w:val="000000"/>
        </w:rPr>
        <w:t>e basisgegevensset voor de bewegingszorg</w:t>
      </w:r>
      <w:r w:rsidR="00476BD8">
        <w:rPr>
          <w:color w:val="000000"/>
        </w:rPr>
        <w:t xml:space="preserve">. </w:t>
      </w:r>
      <w:r w:rsidR="003838FE">
        <w:rPr>
          <w:color w:val="000000"/>
        </w:rPr>
        <w:t>Zij</w:t>
      </w:r>
      <w:r w:rsidR="00476BD8">
        <w:rPr>
          <w:color w:val="000000"/>
        </w:rPr>
        <w:t xml:space="preserve"> worden geïnterviewd om erachter te komen welke belangrijke patiëntengegevens in deze basisgegevensset moeten komen.</w:t>
      </w:r>
    </w:p>
    <w:p w14:paraId="28752D8C" w14:textId="77777777" w:rsidR="005B203F" w:rsidRDefault="005B203F" w:rsidP="004A2AC0">
      <w:pPr>
        <w:rPr>
          <w:color w:val="000000"/>
        </w:rPr>
      </w:pPr>
    </w:p>
    <w:p w14:paraId="326126CE" w14:textId="541A8999" w:rsidR="005B203F" w:rsidRDefault="005B203F" w:rsidP="004A2AC0">
      <w:pPr>
        <w:rPr>
          <w:color w:val="000000"/>
        </w:rPr>
      </w:pPr>
      <w:r>
        <w:rPr>
          <w:b/>
          <w:color w:val="000000"/>
        </w:rPr>
        <w:t>Deskundige op het gebied van zorginformatiebouwstenen</w:t>
      </w:r>
    </w:p>
    <w:p w14:paraId="44785714" w14:textId="7CAAAD0B" w:rsidR="005B203F" w:rsidRPr="005B203F" w:rsidRDefault="006B1BB7" w:rsidP="006B1BB7">
      <w:pPr>
        <w:rPr>
          <w:color w:val="000000"/>
        </w:rPr>
      </w:pPr>
      <w:r>
        <w:rPr>
          <w:color w:val="000000"/>
        </w:rPr>
        <w:t xml:space="preserve">Naast de begeleider kan een andere </w:t>
      </w:r>
      <w:r w:rsidR="00A81A2F">
        <w:rPr>
          <w:color w:val="000000"/>
        </w:rPr>
        <w:t>deskundige de ontwikkelde basisgegevensset controleren en hier advies of commentaar op geven.</w:t>
      </w:r>
    </w:p>
    <w:p w14:paraId="4023256C" w14:textId="0D5C4CEF" w:rsidR="004A2AC0" w:rsidRDefault="00476BD8" w:rsidP="004A2AC0">
      <w:pPr>
        <w:rPr>
          <w:color w:val="000000"/>
        </w:rPr>
      </w:pPr>
      <w:r>
        <w:rPr>
          <w:color w:val="000000"/>
        </w:rPr>
        <w:t xml:space="preserve"> </w:t>
      </w:r>
    </w:p>
    <w:p w14:paraId="61F25646" w14:textId="77777777" w:rsidR="00C03E3A" w:rsidRDefault="00C03E3A" w:rsidP="00D464DA"/>
    <w:p w14:paraId="6E9C5D27" w14:textId="48E56E91" w:rsidR="007004AC" w:rsidRPr="007004AC" w:rsidRDefault="00C92D60" w:rsidP="007004AC">
      <w:pPr>
        <w:pStyle w:val="Kop1"/>
        <w:rPr>
          <w:rFonts w:eastAsia="MS Mincho"/>
        </w:rPr>
      </w:pPr>
      <w:bookmarkStart w:id="38" w:name="_Toc472593967"/>
      <w:r>
        <w:rPr>
          <w:rFonts w:eastAsia="MS Mincho"/>
        </w:rPr>
        <w:t>Projecttoleranties</w:t>
      </w:r>
      <w:bookmarkEnd w:id="38"/>
    </w:p>
    <w:p w14:paraId="5FE3BDB7" w14:textId="62CA4AB5" w:rsidR="00E236FA" w:rsidRDefault="00E236FA" w:rsidP="00E236FA">
      <w:pPr>
        <w:rPr>
          <w:rFonts w:eastAsia="MS Mincho"/>
          <w:color w:val="000000"/>
        </w:rPr>
      </w:pPr>
      <w:r w:rsidRPr="00E236FA">
        <w:rPr>
          <w:rFonts w:eastAsia="MS Mincho"/>
          <w:b/>
          <w:color w:val="000000"/>
        </w:rPr>
        <w:t>Tijd</w:t>
      </w:r>
    </w:p>
    <w:p w14:paraId="1F91FDA0" w14:textId="77777777" w:rsidR="006D731B" w:rsidRDefault="00E236FA" w:rsidP="006D731B">
      <w:pPr>
        <w:rPr>
          <w:rFonts w:eastAsia="MS Mincho"/>
          <w:b/>
          <w:color w:val="000000"/>
        </w:rPr>
      </w:pPr>
      <w:r w:rsidRPr="00E236FA">
        <w:rPr>
          <w:rFonts w:eastAsia="MS Mincho"/>
          <w:color w:val="000000"/>
        </w:rPr>
        <w:t>Als de student 5 of meer werkdagen afwezig is, zal de lengte van de stage met dezelfde periode verlengd worden.</w:t>
      </w:r>
    </w:p>
    <w:p w14:paraId="65B0D5E3" w14:textId="3EBBA6C9" w:rsidR="002649C0" w:rsidRDefault="006D731B" w:rsidP="006D731B">
      <w:pPr>
        <w:rPr>
          <w:rFonts w:eastAsia="MS Mincho"/>
          <w:color w:val="000000"/>
        </w:rPr>
      </w:pPr>
      <w:r>
        <w:rPr>
          <w:rFonts w:eastAsia="MS Mincho"/>
          <w:color w:val="000000"/>
        </w:rPr>
        <w:t xml:space="preserve"> </w:t>
      </w:r>
    </w:p>
    <w:p w14:paraId="4C0A5F39" w14:textId="44F3EDEA" w:rsidR="002649C0" w:rsidRDefault="002649C0" w:rsidP="00E236FA">
      <w:pPr>
        <w:rPr>
          <w:rFonts w:eastAsia="MS Mincho"/>
          <w:color w:val="000000"/>
        </w:rPr>
      </w:pPr>
      <w:r>
        <w:rPr>
          <w:rFonts w:eastAsia="MS Mincho"/>
          <w:b/>
          <w:color w:val="000000"/>
        </w:rPr>
        <w:t>Risico</w:t>
      </w:r>
    </w:p>
    <w:p w14:paraId="5CFB0C89" w14:textId="3584AAE5" w:rsidR="002649C0" w:rsidRDefault="008A4057" w:rsidP="00E236FA">
      <w:pPr>
        <w:rPr>
          <w:rFonts w:eastAsia="MS Mincho"/>
          <w:color w:val="000000"/>
        </w:rPr>
      </w:pPr>
      <w:r>
        <w:rPr>
          <w:rFonts w:eastAsia="MS Mincho"/>
          <w:color w:val="000000"/>
        </w:rPr>
        <w:t xml:space="preserve">Een </w:t>
      </w:r>
      <w:r w:rsidR="003838FE">
        <w:rPr>
          <w:rFonts w:eastAsia="MS Mincho"/>
          <w:color w:val="000000"/>
        </w:rPr>
        <w:t>proof of concept</w:t>
      </w:r>
      <w:r w:rsidR="001B6011">
        <w:rPr>
          <w:rFonts w:eastAsia="MS Mincho"/>
          <w:color w:val="000000"/>
        </w:rPr>
        <w:t xml:space="preserve"> wordt gemaakt</w:t>
      </w:r>
      <w:r>
        <w:rPr>
          <w:rFonts w:eastAsia="MS Mincho"/>
          <w:color w:val="000000"/>
        </w:rPr>
        <w:t xml:space="preserve"> rondom het gebruik van de basisgegvensset</w:t>
      </w:r>
      <w:r w:rsidR="001B6011">
        <w:rPr>
          <w:rFonts w:eastAsia="MS Mincho"/>
          <w:color w:val="000000"/>
        </w:rPr>
        <w:t xml:space="preserve"> voor </w:t>
      </w:r>
      <w:r w:rsidR="00515160">
        <w:rPr>
          <w:rFonts w:eastAsia="MS Mincho"/>
          <w:color w:val="000000"/>
        </w:rPr>
        <w:t>beweg</w:t>
      </w:r>
      <w:r w:rsidR="003838FE">
        <w:rPr>
          <w:rFonts w:eastAsia="MS Mincho"/>
          <w:color w:val="000000"/>
        </w:rPr>
        <w:t>ingszorg</w:t>
      </w:r>
      <w:r w:rsidR="001B6011">
        <w:rPr>
          <w:rFonts w:eastAsia="MS Mincho"/>
          <w:color w:val="000000"/>
        </w:rPr>
        <w:t xml:space="preserve">. Deze wordt pas ontwikkeld wanneer </w:t>
      </w:r>
      <w:r w:rsidR="006111DB">
        <w:rPr>
          <w:rFonts w:eastAsia="MS Mincho"/>
          <w:color w:val="000000"/>
        </w:rPr>
        <w:t>tijd</w:t>
      </w:r>
      <w:r w:rsidR="001B6011">
        <w:rPr>
          <w:rFonts w:eastAsia="MS Mincho"/>
          <w:color w:val="000000"/>
        </w:rPr>
        <w:t xml:space="preserve"> over is. </w:t>
      </w:r>
      <w:r w:rsidR="00067445">
        <w:rPr>
          <w:rFonts w:eastAsia="MS Mincho"/>
          <w:color w:val="000000"/>
        </w:rPr>
        <w:t>De proof of concept kan worden gebruikt als beginpunt voor verder ontwikkeling.</w:t>
      </w:r>
      <w:r w:rsidR="001B6011">
        <w:rPr>
          <w:rFonts w:eastAsia="MS Mincho"/>
          <w:color w:val="000000"/>
        </w:rPr>
        <w:t xml:space="preserve"> </w:t>
      </w:r>
    </w:p>
    <w:p w14:paraId="60376A58" w14:textId="77777777" w:rsidR="006C6E2A" w:rsidRDefault="006C6E2A" w:rsidP="00E236FA">
      <w:pPr>
        <w:rPr>
          <w:rFonts w:eastAsia="MS Mincho"/>
          <w:color w:val="000000"/>
        </w:rPr>
      </w:pP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0C00F597" w14:textId="67EB60ED" w:rsidR="00A81A2F" w:rsidRDefault="00067445" w:rsidP="00A81A2F">
      <w:pPr>
        <w:rPr>
          <w:rFonts w:eastAsia="MS Mincho"/>
          <w:color w:val="000000"/>
        </w:rPr>
      </w:pPr>
      <w:r>
        <w:rPr>
          <w:rFonts w:eastAsia="MS Mincho"/>
          <w:color w:val="000000"/>
        </w:rPr>
        <w:t>De proof of concept</w:t>
      </w:r>
      <w:r w:rsidR="00A81A2F">
        <w:rPr>
          <w:rFonts w:eastAsia="MS Mincho"/>
          <w:color w:val="000000"/>
        </w:rPr>
        <w:t xml:space="preserve"> dat </w:t>
      </w:r>
      <w:r w:rsidR="007E3307">
        <w:rPr>
          <w:rFonts w:eastAsia="MS Mincho"/>
          <w:color w:val="000000"/>
        </w:rPr>
        <w:t>ontwikkeld</w:t>
      </w:r>
      <w:r w:rsidR="00A81A2F">
        <w:rPr>
          <w:rFonts w:eastAsia="MS Mincho"/>
          <w:color w:val="000000"/>
        </w:rPr>
        <w:t xml:space="preserve"> wordt </w:t>
      </w:r>
      <w:r>
        <w:rPr>
          <w:rFonts w:eastAsia="MS Mincho"/>
          <w:color w:val="000000"/>
        </w:rPr>
        <w:t xml:space="preserve">moet een goede basis </w:t>
      </w:r>
      <w:r w:rsidR="00A90586">
        <w:rPr>
          <w:rFonts w:eastAsia="MS Mincho"/>
          <w:color w:val="000000"/>
        </w:rPr>
        <w:t>vormen</w:t>
      </w:r>
      <w:r>
        <w:rPr>
          <w:rFonts w:eastAsia="MS Mincho"/>
          <w:color w:val="000000"/>
        </w:rPr>
        <w:t xml:space="preserve"> voor ontwikkelaars</w:t>
      </w:r>
      <w:r w:rsidR="00A81A2F">
        <w:rPr>
          <w:rFonts w:eastAsia="MS Mincho"/>
          <w:color w:val="000000"/>
        </w:rPr>
        <w:t xml:space="preserve">. Wanneer onvoldoende tijd is voor het ontwikkelen van dit </w:t>
      </w:r>
      <w:r w:rsidR="007E3307">
        <w:rPr>
          <w:rFonts w:eastAsia="MS Mincho"/>
          <w:color w:val="000000"/>
        </w:rPr>
        <w:t>proof of concept</w:t>
      </w:r>
      <w:r w:rsidR="00A81A2F">
        <w:rPr>
          <w:rFonts w:eastAsia="MS Mincho"/>
          <w:color w:val="000000"/>
        </w:rPr>
        <w:t xml:space="preserve"> dan moet het prototype goed genoeg zijn als basis voor verdere ontwikkeling.</w:t>
      </w:r>
    </w:p>
    <w:p w14:paraId="3411C662" w14:textId="7D5EE9B6" w:rsidR="007C4DC8" w:rsidRDefault="007C4DC8" w:rsidP="00E236FA">
      <w:pPr>
        <w:rPr>
          <w:rFonts w:eastAsia="MS Mincho"/>
          <w:color w:val="000000"/>
        </w:rPr>
      </w:pPr>
    </w:p>
    <w:p w14:paraId="645AD742" w14:textId="77777777" w:rsidR="00A81A2F" w:rsidRDefault="00A81A2F" w:rsidP="00E236FA">
      <w:pPr>
        <w:rPr>
          <w:rFonts w:eastAsia="MS Mincho"/>
          <w:color w:val="000000"/>
        </w:rPr>
      </w:pPr>
    </w:p>
    <w:p w14:paraId="490439CC" w14:textId="77777777" w:rsidR="0077709E" w:rsidRDefault="0077709E" w:rsidP="00E236FA">
      <w:pPr>
        <w:rPr>
          <w:rFonts w:eastAsia="MS Mincho"/>
          <w:color w:val="000000"/>
        </w:rPr>
        <w:sectPr w:rsidR="0077709E" w:rsidSect="00144E89">
          <w:pgSz w:w="11906" w:h="16838"/>
          <w:pgMar w:top="2268" w:right="1418" w:bottom="1418" w:left="1418" w:header="709" w:footer="709" w:gutter="0"/>
          <w:cols w:space="708"/>
          <w:titlePg/>
          <w:docGrid w:linePitch="360"/>
        </w:sectPr>
      </w:pPr>
    </w:p>
    <w:p w14:paraId="468F9649" w14:textId="2E99A42D" w:rsidR="007004AC" w:rsidRPr="007004AC" w:rsidRDefault="007004AC" w:rsidP="007004AC">
      <w:pPr>
        <w:pStyle w:val="Kop1"/>
      </w:pPr>
      <w:bookmarkStart w:id="39" w:name="_Toc472593968"/>
      <w:r>
        <w:lastRenderedPageBreak/>
        <w:t>Referenties</w:t>
      </w:r>
      <w:bookmarkEnd w:id="39"/>
      <w:r>
        <w:t xml:space="preserve"> </w:t>
      </w:r>
    </w:p>
    <w:p w14:paraId="6494823D" w14:textId="77777777" w:rsidR="00916DA1" w:rsidRPr="007004A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Hoe online is jouw ziekenhuis? [Internet]. Beschikbaar via: </w:t>
      </w:r>
      <w:hyperlink r:id="rId20"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055438A"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21"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520CD5C1" w14:textId="77777777" w:rsidR="00916DA1" w:rsidRPr="003B2936" w:rsidRDefault="00916DA1" w:rsidP="00916DA1">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2"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p w14:paraId="51713809"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Basisgegevensset Zorg. </w:t>
      </w:r>
      <w:r w:rsidRPr="00916DA1">
        <w:rPr>
          <w:rFonts w:ascii="Verdana" w:eastAsia="MS Mincho" w:hAnsi="Verdana"/>
          <w:color w:val="000000"/>
          <w:sz w:val="18"/>
          <w:szCs w:val="18"/>
        </w:rPr>
        <w:t xml:space="preserve">[Internet]. </w:t>
      </w:r>
      <w:r w:rsidRPr="004751FC">
        <w:rPr>
          <w:rFonts w:ascii="Verdana" w:eastAsia="MS Mincho" w:hAnsi="Verdana"/>
          <w:color w:val="000000"/>
          <w:sz w:val="18"/>
          <w:szCs w:val="18"/>
        </w:rPr>
        <w:t xml:space="preserve">Beschikbaar via: </w:t>
      </w:r>
      <w:hyperlink r:id="rId23" w:history="1">
        <w:r w:rsidRPr="00AE3BC4">
          <w:rPr>
            <w:rStyle w:val="Hyperlink"/>
            <w:rFonts w:ascii="Verdana" w:eastAsia="MS Mincho" w:hAnsi="Verdana"/>
            <w:sz w:val="18"/>
            <w:szCs w:val="18"/>
          </w:rPr>
          <w:t>https://www.registratieaandebron.nl/wat-is-registreren-aan-de-bron/de-kern-van-registreren-aan-de-bron/basisgegevensset/</w:t>
        </w:r>
      </w:hyperlink>
      <w:r>
        <w:rPr>
          <w:rFonts w:ascii="Verdana" w:eastAsia="MS Mincho" w:hAnsi="Verdana"/>
          <w:color w:val="000000"/>
          <w:sz w:val="18"/>
          <w:szCs w:val="18"/>
        </w:rPr>
        <w:t>. [Geraadpleegd 19 Januari 2017].</w:t>
      </w:r>
    </w:p>
    <w:p w14:paraId="7F7F92D3" w14:textId="77777777" w:rsidR="00916DA1" w:rsidRPr="004751FC"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Pr>
          <w:rFonts w:ascii="Verdana" w:eastAsia="MS Mincho" w:hAnsi="Verdana"/>
          <w:color w:val="000000"/>
          <w:sz w:val="18"/>
          <w:szCs w:val="18"/>
        </w:rPr>
        <w:t xml:space="preserve">Registratie aan de bron. Zorginformatiebouwstenen. [Internet]. Beschikbaar via: </w:t>
      </w:r>
      <w:hyperlink r:id="rId24" w:history="1">
        <w:r w:rsidRPr="00AE3BC4">
          <w:rPr>
            <w:rStyle w:val="Hyperlink"/>
            <w:rFonts w:ascii="Verdana" w:eastAsia="MS Mincho" w:hAnsi="Verdana"/>
            <w:sz w:val="18"/>
            <w:szCs w:val="18"/>
          </w:rPr>
          <w:t>https://www.registratieaandebron.nl/wat-is-registreren-aan-de-bron/de-kern-van-registreren-aan-de-bron/zorginformatiebouwstenen/</w:t>
        </w:r>
      </w:hyperlink>
      <w:r>
        <w:rPr>
          <w:rFonts w:ascii="Verdana" w:eastAsia="MS Mincho" w:hAnsi="Verdana"/>
          <w:color w:val="000000"/>
          <w:sz w:val="18"/>
          <w:szCs w:val="18"/>
        </w:rPr>
        <w:t>. [Geraadpleegd 19 Januari 2017].</w:t>
      </w:r>
    </w:p>
    <w:p w14:paraId="5C309586" w14:textId="77777777" w:rsidR="00916DA1" w:rsidRDefault="00916DA1" w:rsidP="00916DA1">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FHIR dé standaard voor gegevensuitwisseling in de zorg? [Internet]. Beschikbaar via: </w:t>
      </w:r>
      <w:hyperlink r:id="rId25"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6226ED5D" w14:textId="34504B31" w:rsidR="00DF1945" w:rsidRPr="003B2936" w:rsidRDefault="003D1F45" w:rsidP="00916DA1">
      <w:pPr>
        <w:pStyle w:val="Lijstalinea"/>
        <w:numPr>
          <w:ilvl w:val="0"/>
          <w:numId w:val="10"/>
        </w:numPr>
        <w:tabs>
          <w:tab w:val="left" w:pos="5954"/>
        </w:tabs>
        <w:spacing w:line="276" w:lineRule="auto"/>
        <w:contextualSpacing/>
      </w:pPr>
      <w:r>
        <w:rPr>
          <w:rFonts w:ascii="Verdana" w:eastAsia="MS Mincho" w:hAnsi="Verdana"/>
          <w:color w:val="000000"/>
          <w:sz w:val="18"/>
          <w:szCs w:val="18"/>
          <w:lang w:val="en-US"/>
        </w:rPr>
        <w:t>Document Center’s Standards Forum</w:t>
      </w:r>
      <w:r w:rsidR="00916DA1">
        <w:rPr>
          <w:rFonts w:ascii="Verdana" w:eastAsia="MS Mincho" w:hAnsi="Verdana"/>
          <w:color w:val="000000"/>
          <w:sz w:val="18"/>
          <w:szCs w:val="18"/>
          <w:lang w:val="en-US"/>
        </w:rPr>
        <w:t xml:space="preserve">. </w:t>
      </w:r>
      <w:r w:rsidRPr="003D1F45">
        <w:rPr>
          <w:rFonts w:ascii="Verdana" w:eastAsia="MS Mincho" w:hAnsi="Verdana"/>
          <w:color w:val="000000"/>
          <w:sz w:val="18"/>
          <w:szCs w:val="18"/>
          <w:lang w:val="en-US"/>
        </w:rPr>
        <w:t>What is the difference between an ISO, EN-ISO and BS-EN-ISO Standard?</w:t>
      </w:r>
      <w:r w:rsidR="00916DA1" w:rsidRPr="00DF1945">
        <w:rPr>
          <w:rFonts w:ascii="Verdana" w:eastAsia="MS Mincho" w:hAnsi="Verdana"/>
          <w:color w:val="000000"/>
          <w:sz w:val="18"/>
          <w:szCs w:val="18"/>
          <w:lang w:val="en-US"/>
        </w:rPr>
        <w:t xml:space="preserve"> </w:t>
      </w:r>
      <w:r w:rsidR="00916DA1" w:rsidRPr="00DF1945">
        <w:rPr>
          <w:rFonts w:ascii="Verdana" w:eastAsia="MS Mincho" w:hAnsi="Verdana"/>
          <w:color w:val="000000"/>
          <w:sz w:val="18"/>
          <w:szCs w:val="18"/>
        </w:rPr>
        <w:t xml:space="preserve">[Internet]. Beschikbaar via: </w:t>
      </w:r>
      <w:hyperlink r:id="rId26" w:history="1">
        <w:r w:rsidRPr="00AE3BC4">
          <w:rPr>
            <w:rStyle w:val="Hyperlink"/>
            <w:rFonts w:ascii="Verdana" w:eastAsia="MS Mincho" w:hAnsi="Verdana"/>
            <w:sz w:val="18"/>
            <w:szCs w:val="18"/>
          </w:rPr>
          <w:t>http://standardsforum.com/what-is-the-difference-between-an-iso-en-iso-and-bs-en-iso-standard/</w:t>
        </w:r>
      </w:hyperlink>
      <w:r>
        <w:rPr>
          <w:rFonts w:ascii="Verdana" w:eastAsia="MS Mincho" w:hAnsi="Verdana"/>
          <w:color w:val="000000"/>
          <w:sz w:val="18"/>
          <w:szCs w:val="18"/>
        </w:rPr>
        <w:t xml:space="preserve">. </w:t>
      </w:r>
      <w:r w:rsidR="00916DA1">
        <w:rPr>
          <w:rFonts w:ascii="Verdana" w:eastAsia="MS Mincho" w:hAnsi="Verdana"/>
          <w:color w:val="000000"/>
          <w:sz w:val="18"/>
          <w:szCs w:val="18"/>
        </w:rPr>
        <w:t>[Geraadpleegd 18 Januari 2017]</w:t>
      </w:r>
    </w:p>
    <w:sectPr w:rsidR="00DF1945" w:rsidRPr="003B2936"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28E4A" w14:textId="77777777" w:rsidR="006B5ED4" w:rsidRDefault="006B5ED4" w:rsidP="009176CF">
      <w:pPr>
        <w:spacing w:line="240" w:lineRule="auto"/>
      </w:pPr>
      <w:r>
        <w:separator/>
      </w:r>
    </w:p>
  </w:endnote>
  <w:endnote w:type="continuationSeparator" w:id="0">
    <w:p w14:paraId="426A0B3E" w14:textId="77777777" w:rsidR="006B5ED4" w:rsidRDefault="006B5ED4"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3C048168" w:rsidR="008F6F46" w:rsidRPr="00162D3C" w:rsidRDefault="008F6F46" w:rsidP="00144E89">
    <w:pPr>
      <w:pStyle w:val="Voettekst"/>
      <w:pBdr>
        <w:top w:val="single" w:sz="4" w:space="1" w:color="auto"/>
      </w:pBdr>
      <w:jc w:val="right"/>
      <w:rPr>
        <w:color w:val="000000"/>
        <w:sz w:val="14"/>
        <w:szCs w:val="14"/>
      </w:rPr>
    </w:pPr>
    <w:r>
      <w:rPr>
        <w:color w:val="000000"/>
        <w:sz w:val="14"/>
        <w:szCs w:val="14"/>
      </w:rPr>
      <w:t>19 januari 2017</w:t>
    </w:r>
  </w:p>
  <w:p w14:paraId="62941DE0" w14:textId="5F4EBAB5" w:rsidR="008F6F46" w:rsidRPr="00162D3C" w:rsidRDefault="008F6F46" w:rsidP="00162D3C">
    <w:pPr>
      <w:pStyle w:val="Voettekst"/>
      <w:jc w:val="right"/>
      <w:rPr>
        <w:color w:val="000000"/>
        <w:sz w:val="14"/>
        <w:szCs w:val="14"/>
      </w:rPr>
    </w:pPr>
    <w:r>
      <w:rPr>
        <w:color w:val="000000"/>
        <w:sz w:val="14"/>
        <w:szCs w:val="14"/>
      </w:rPr>
      <w:t>Versie 7.0</w:t>
    </w:r>
  </w:p>
  <w:p w14:paraId="674B0AEA" w14:textId="77777777" w:rsidR="008F6F46" w:rsidRPr="00162D3C" w:rsidRDefault="008F6F46" w:rsidP="00162D3C">
    <w:pP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445DD5">
      <w:rPr>
        <w:noProof/>
        <w:color w:val="000000"/>
        <w:sz w:val="14"/>
        <w:szCs w:val="14"/>
      </w:rPr>
      <w:t>4</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445DD5">
      <w:rPr>
        <w:noProof/>
        <w:color w:val="000000"/>
        <w:sz w:val="14"/>
        <w:szCs w:val="14"/>
      </w:rPr>
      <w:t>11</w:t>
    </w:r>
    <w:r w:rsidRPr="00162D3C">
      <w:rPr>
        <w:color w:val="000000"/>
        <w:sz w:val="14"/>
        <w:szCs w:val="1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52EA5" w14:textId="77777777" w:rsidR="008F6F46" w:rsidRDefault="008F6F46" w:rsidP="00B375F4">
    <w:pPr>
      <w:pStyle w:val="Voettekst"/>
      <w:pBdr>
        <w:top w:val="single" w:sz="4" w:space="1" w:color="auto"/>
      </w:pBdr>
      <w:jc w:val="right"/>
      <w:rPr>
        <w:color w:val="000000"/>
        <w:sz w:val="14"/>
        <w:szCs w:val="14"/>
      </w:rPr>
    </w:pPr>
  </w:p>
  <w:p w14:paraId="31517394" w14:textId="282407D7" w:rsidR="008F6F46" w:rsidRPr="00162D3C" w:rsidRDefault="00477AE9" w:rsidP="00B375F4">
    <w:pPr>
      <w:pStyle w:val="Voettekst"/>
      <w:pBdr>
        <w:top w:val="single" w:sz="4" w:space="1" w:color="auto"/>
      </w:pBdr>
      <w:jc w:val="right"/>
      <w:rPr>
        <w:color w:val="000000"/>
        <w:sz w:val="14"/>
        <w:szCs w:val="14"/>
      </w:rPr>
    </w:pPr>
    <w:r>
      <w:rPr>
        <w:color w:val="000000"/>
        <w:sz w:val="14"/>
        <w:szCs w:val="14"/>
      </w:rPr>
      <w:t>20</w:t>
    </w:r>
    <w:r w:rsidR="008F6F46">
      <w:rPr>
        <w:color w:val="000000"/>
        <w:sz w:val="14"/>
        <w:szCs w:val="14"/>
      </w:rPr>
      <w:t xml:space="preserve"> januari 2017</w:t>
    </w:r>
  </w:p>
  <w:p w14:paraId="1CCBB3EF" w14:textId="05117CD4" w:rsidR="008F6F46" w:rsidRPr="00162D3C" w:rsidRDefault="008F6F46" w:rsidP="00B375F4">
    <w:pPr>
      <w:pStyle w:val="Voettekst"/>
      <w:pBdr>
        <w:top w:val="single" w:sz="4" w:space="1" w:color="auto"/>
      </w:pBdr>
      <w:jc w:val="right"/>
      <w:rPr>
        <w:color w:val="000000"/>
        <w:sz w:val="14"/>
        <w:szCs w:val="14"/>
      </w:rPr>
    </w:pPr>
    <w:r>
      <w:rPr>
        <w:color w:val="000000"/>
        <w:sz w:val="14"/>
        <w:szCs w:val="14"/>
      </w:rPr>
      <w:t>Versie 7.0</w:t>
    </w:r>
  </w:p>
  <w:p w14:paraId="4DC29B85" w14:textId="77777777" w:rsidR="008F6F46" w:rsidRPr="00162D3C" w:rsidRDefault="008F6F46" w:rsidP="00B375F4">
    <w:pPr>
      <w:pStyle w:val="Voettekst"/>
      <w:pBdr>
        <w:top w:val="single" w:sz="4" w:space="1" w:color="auto"/>
      </w:pBdr>
      <w:jc w:val="right"/>
      <w:rPr>
        <w:color w:val="000000"/>
        <w:sz w:val="14"/>
        <w:szCs w:val="14"/>
      </w:rPr>
    </w:pPr>
    <w:r w:rsidRPr="00162D3C">
      <w:rPr>
        <w:color w:val="000000"/>
        <w:sz w:val="14"/>
        <w:szCs w:val="14"/>
      </w:rPr>
      <w:t xml:space="preserve">Pagina </w:t>
    </w:r>
    <w:r w:rsidRPr="00162D3C">
      <w:rPr>
        <w:color w:val="000000"/>
        <w:sz w:val="14"/>
        <w:szCs w:val="14"/>
      </w:rPr>
      <w:fldChar w:fldCharType="begin"/>
    </w:r>
    <w:r w:rsidRPr="00162D3C">
      <w:rPr>
        <w:color w:val="000000"/>
        <w:sz w:val="14"/>
        <w:szCs w:val="14"/>
      </w:rPr>
      <w:instrText xml:space="preserve"> PAGE </w:instrText>
    </w:r>
    <w:r w:rsidRPr="00162D3C">
      <w:rPr>
        <w:color w:val="000000"/>
        <w:sz w:val="14"/>
        <w:szCs w:val="14"/>
      </w:rPr>
      <w:fldChar w:fldCharType="separate"/>
    </w:r>
    <w:r w:rsidR="00445DD5">
      <w:rPr>
        <w:noProof/>
        <w:color w:val="000000"/>
        <w:sz w:val="14"/>
        <w:szCs w:val="14"/>
      </w:rPr>
      <w:t>5</w:t>
    </w:r>
    <w:r w:rsidRPr="00162D3C">
      <w:rPr>
        <w:color w:val="000000"/>
        <w:sz w:val="14"/>
        <w:szCs w:val="14"/>
      </w:rPr>
      <w:fldChar w:fldCharType="end"/>
    </w:r>
    <w:r w:rsidRPr="00162D3C">
      <w:rPr>
        <w:color w:val="000000"/>
        <w:sz w:val="14"/>
        <w:szCs w:val="14"/>
      </w:rPr>
      <w:t xml:space="preserve"> van </w:t>
    </w:r>
    <w:r w:rsidRPr="00162D3C">
      <w:rPr>
        <w:color w:val="000000"/>
        <w:sz w:val="14"/>
        <w:szCs w:val="14"/>
      </w:rPr>
      <w:fldChar w:fldCharType="begin"/>
    </w:r>
    <w:r w:rsidRPr="00162D3C">
      <w:rPr>
        <w:color w:val="000000"/>
        <w:sz w:val="14"/>
        <w:szCs w:val="14"/>
      </w:rPr>
      <w:instrText xml:space="preserve"> NUMPAGES  </w:instrText>
    </w:r>
    <w:r w:rsidRPr="00162D3C">
      <w:rPr>
        <w:color w:val="000000"/>
        <w:sz w:val="14"/>
        <w:szCs w:val="14"/>
      </w:rPr>
      <w:fldChar w:fldCharType="separate"/>
    </w:r>
    <w:r w:rsidR="00445DD5">
      <w:rPr>
        <w:noProof/>
        <w:color w:val="000000"/>
        <w:sz w:val="14"/>
        <w:szCs w:val="14"/>
      </w:rPr>
      <w:t>11</w:t>
    </w:r>
    <w:r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3BA39" w14:textId="77777777" w:rsidR="006B5ED4" w:rsidRDefault="006B5ED4" w:rsidP="009176CF">
      <w:pPr>
        <w:spacing w:line="240" w:lineRule="auto"/>
      </w:pPr>
      <w:r>
        <w:separator/>
      </w:r>
    </w:p>
  </w:footnote>
  <w:footnote w:type="continuationSeparator" w:id="0">
    <w:p w14:paraId="1E8E921B" w14:textId="77777777" w:rsidR="006B5ED4" w:rsidRDefault="006B5ED4"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8F6F46" w:rsidRDefault="008F6F46">
    <w:pPr>
      <w:pStyle w:val="Koptekst"/>
      <w:rPr>
        <w:sz w:val="14"/>
        <w:szCs w:val="14"/>
      </w:rPr>
    </w:pPr>
    <w:r>
      <w:rPr>
        <w:sz w:val="14"/>
        <w:szCs w:val="14"/>
      </w:rPr>
      <w:t>10572244</w:t>
    </w:r>
  </w:p>
  <w:p w14:paraId="571FDC48" w14:textId="5281A438" w:rsidR="008F6F46" w:rsidRPr="007D4988" w:rsidRDefault="008F6F46">
    <w:pPr>
      <w:pStyle w:val="Koptekst"/>
      <w:rPr>
        <w:sz w:val="14"/>
        <w:szCs w:val="14"/>
      </w:rPr>
    </w:pPr>
    <w:r w:rsidRPr="00C55591">
      <w:rPr>
        <w:sz w:val="14"/>
        <w:szCs w:val="14"/>
      </w:rPr>
      <w:t xml:space="preserve">FHIR-based informatie-uitwisseling voor </w:t>
    </w:r>
    <w:r>
      <w:rPr>
        <w:sz w:val="14"/>
        <w:szCs w:val="14"/>
      </w:rPr>
      <w:t>bewegingszorg</w:t>
    </w:r>
    <w:r w:rsidRPr="00C55591">
      <w:rPr>
        <w:sz w:val="14"/>
        <w:szCs w:val="14"/>
      </w:rPr>
      <w:t xml:space="preserve"> bij NL Healthcare Clinics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D920E" w14:textId="77777777" w:rsidR="008F6F46" w:rsidRDefault="008F6F46" w:rsidP="00B46ACD">
    <w:pPr>
      <w:pStyle w:val="Koptekst"/>
      <w:rPr>
        <w:sz w:val="14"/>
        <w:szCs w:val="14"/>
      </w:rPr>
    </w:pPr>
    <w:r>
      <w:rPr>
        <w:sz w:val="14"/>
        <w:szCs w:val="14"/>
      </w:rPr>
      <w:t>10572244</w:t>
    </w:r>
  </w:p>
  <w:p w14:paraId="5B451824" w14:textId="0516F2F3" w:rsidR="008F6F46" w:rsidRPr="00B46ACD" w:rsidRDefault="008F6F46">
    <w:pPr>
      <w:pStyle w:val="Koptekst"/>
      <w:rPr>
        <w:sz w:val="14"/>
        <w:szCs w:val="14"/>
      </w:rPr>
    </w:pPr>
    <w:r w:rsidRPr="00C55591">
      <w:rPr>
        <w:sz w:val="14"/>
        <w:szCs w:val="14"/>
      </w:rPr>
      <w:t xml:space="preserve">FHIR-based informatie-uitwisseling voor </w:t>
    </w:r>
    <w:r>
      <w:rPr>
        <w:sz w:val="14"/>
        <w:szCs w:val="14"/>
      </w:rPr>
      <w:t>bewegingszorg</w:t>
    </w:r>
    <w:r w:rsidRPr="00C55591">
      <w:rPr>
        <w:sz w:val="14"/>
        <w:szCs w:val="14"/>
      </w:rPr>
      <w:t xml:space="preserve"> bij NL Healthcare Clinics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CDB6698"/>
    <w:multiLevelType w:val="hybridMultilevel"/>
    <w:tmpl w:val="C0B443EE"/>
    <w:lvl w:ilvl="0" w:tplc="7F8EE87C">
      <w:start w:val="2"/>
      <w:numFmt w:val="bullet"/>
      <w:lvlText w:val="-"/>
      <w:lvlJc w:val="left"/>
      <w:pPr>
        <w:ind w:left="720" w:hanging="360"/>
      </w:pPr>
      <w:rPr>
        <w:rFonts w:ascii="Verdana" w:eastAsia="MS Mincho" w:hAnsi="Verdana" w:cs="Times New Roman" w:hint="default"/>
        <w:i/>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D6946A8"/>
    <w:multiLevelType w:val="hybridMultilevel"/>
    <w:tmpl w:val="C86695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45B03649"/>
    <w:multiLevelType w:val="hybridMultilevel"/>
    <w:tmpl w:val="BE9C1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3">
    <w:nsid w:val="71E52C49"/>
    <w:multiLevelType w:val="hybridMultilevel"/>
    <w:tmpl w:val="9C0E7598"/>
    <w:lvl w:ilvl="0" w:tplc="56FC5A10">
      <w:start w:val="18"/>
      <w:numFmt w:val="bullet"/>
      <w:lvlText w:val="-"/>
      <w:lvlJc w:val="left"/>
      <w:pPr>
        <w:ind w:left="720" w:hanging="360"/>
      </w:pPr>
      <w:rPr>
        <w:rFonts w:ascii="Verdana" w:eastAsia="MS Mincho"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DFD26F7"/>
    <w:multiLevelType w:val="hybridMultilevel"/>
    <w:tmpl w:val="F9AE49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9"/>
  </w:num>
  <w:num w:numId="5">
    <w:abstractNumId w:val="12"/>
  </w:num>
  <w:num w:numId="6">
    <w:abstractNumId w:val="1"/>
  </w:num>
  <w:num w:numId="7">
    <w:abstractNumId w:val="2"/>
  </w:num>
  <w:num w:numId="8">
    <w:abstractNumId w:val="7"/>
  </w:num>
  <w:num w:numId="9">
    <w:abstractNumId w:val="4"/>
  </w:num>
  <w:num w:numId="10">
    <w:abstractNumId w:val="11"/>
  </w:num>
  <w:num w:numId="11">
    <w:abstractNumId w:val="5"/>
  </w:num>
  <w:num w:numId="12">
    <w:abstractNumId w:val="10"/>
  </w:num>
  <w:num w:numId="13">
    <w:abstractNumId w:val="6"/>
  </w:num>
  <w:num w:numId="14">
    <w:abstractNumId w:val="14"/>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1DE4"/>
    <w:rsid w:val="00012323"/>
    <w:rsid w:val="00022B56"/>
    <w:rsid w:val="000254E4"/>
    <w:rsid w:val="00032D75"/>
    <w:rsid w:val="000428AD"/>
    <w:rsid w:val="00042DC0"/>
    <w:rsid w:val="00044DF0"/>
    <w:rsid w:val="00061D41"/>
    <w:rsid w:val="00062370"/>
    <w:rsid w:val="00066716"/>
    <w:rsid w:val="00067445"/>
    <w:rsid w:val="00085965"/>
    <w:rsid w:val="000A7C7C"/>
    <w:rsid w:val="000B33FF"/>
    <w:rsid w:val="000C07A3"/>
    <w:rsid w:val="000C1706"/>
    <w:rsid w:val="000C3175"/>
    <w:rsid w:val="000C3B31"/>
    <w:rsid w:val="000C5E51"/>
    <w:rsid w:val="000C6632"/>
    <w:rsid w:val="000D6239"/>
    <w:rsid w:val="000F749A"/>
    <w:rsid w:val="0010386C"/>
    <w:rsid w:val="001104DC"/>
    <w:rsid w:val="00114EA2"/>
    <w:rsid w:val="00116DA5"/>
    <w:rsid w:val="00120CDA"/>
    <w:rsid w:val="0012715A"/>
    <w:rsid w:val="00130672"/>
    <w:rsid w:val="00143251"/>
    <w:rsid w:val="001435BE"/>
    <w:rsid w:val="00144E89"/>
    <w:rsid w:val="001558E3"/>
    <w:rsid w:val="00161AF7"/>
    <w:rsid w:val="00162D3C"/>
    <w:rsid w:val="00164663"/>
    <w:rsid w:val="00181805"/>
    <w:rsid w:val="001B6011"/>
    <w:rsid w:val="001D3D2C"/>
    <w:rsid w:val="001D504A"/>
    <w:rsid w:val="001E166A"/>
    <w:rsid w:val="001F19D6"/>
    <w:rsid w:val="001F277F"/>
    <w:rsid w:val="001F5A19"/>
    <w:rsid w:val="00210115"/>
    <w:rsid w:val="002136BC"/>
    <w:rsid w:val="00221AC1"/>
    <w:rsid w:val="002312AD"/>
    <w:rsid w:val="002323C3"/>
    <w:rsid w:val="0023490E"/>
    <w:rsid w:val="00234C0C"/>
    <w:rsid w:val="00240244"/>
    <w:rsid w:val="0024375D"/>
    <w:rsid w:val="00247B40"/>
    <w:rsid w:val="00255376"/>
    <w:rsid w:val="002649C0"/>
    <w:rsid w:val="002773F5"/>
    <w:rsid w:val="00280E5A"/>
    <w:rsid w:val="00284544"/>
    <w:rsid w:val="002A20AE"/>
    <w:rsid w:val="002A6D37"/>
    <w:rsid w:val="002B506B"/>
    <w:rsid w:val="002D48A8"/>
    <w:rsid w:val="002F44EB"/>
    <w:rsid w:val="002F5FE6"/>
    <w:rsid w:val="002F6C36"/>
    <w:rsid w:val="00302343"/>
    <w:rsid w:val="00304851"/>
    <w:rsid w:val="00305B51"/>
    <w:rsid w:val="0031158A"/>
    <w:rsid w:val="00311F04"/>
    <w:rsid w:val="00315E87"/>
    <w:rsid w:val="00320C28"/>
    <w:rsid w:val="00321EFB"/>
    <w:rsid w:val="00324D1F"/>
    <w:rsid w:val="00332A5E"/>
    <w:rsid w:val="00334BA0"/>
    <w:rsid w:val="0035499D"/>
    <w:rsid w:val="00357120"/>
    <w:rsid w:val="0035743F"/>
    <w:rsid w:val="003626EF"/>
    <w:rsid w:val="003838FE"/>
    <w:rsid w:val="00385489"/>
    <w:rsid w:val="00391C94"/>
    <w:rsid w:val="003A5BA7"/>
    <w:rsid w:val="003B2936"/>
    <w:rsid w:val="003B7D73"/>
    <w:rsid w:val="003C47F7"/>
    <w:rsid w:val="003C765E"/>
    <w:rsid w:val="003D099D"/>
    <w:rsid w:val="003D1F45"/>
    <w:rsid w:val="003D4C0F"/>
    <w:rsid w:val="003D6DA2"/>
    <w:rsid w:val="003E2F70"/>
    <w:rsid w:val="003E44BA"/>
    <w:rsid w:val="003F09EF"/>
    <w:rsid w:val="003F56DC"/>
    <w:rsid w:val="00403526"/>
    <w:rsid w:val="004042A2"/>
    <w:rsid w:val="004065E9"/>
    <w:rsid w:val="00406752"/>
    <w:rsid w:val="004070E3"/>
    <w:rsid w:val="004437CA"/>
    <w:rsid w:val="00443ED1"/>
    <w:rsid w:val="00445DD5"/>
    <w:rsid w:val="00456D93"/>
    <w:rsid w:val="00460972"/>
    <w:rsid w:val="00460D60"/>
    <w:rsid w:val="00461923"/>
    <w:rsid w:val="00463E69"/>
    <w:rsid w:val="00465070"/>
    <w:rsid w:val="00470C2E"/>
    <w:rsid w:val="0047173C"/>
    <w:rsid w:val="00476BD8"/>
    <w:rsid w:val="00477AE9"/>
    <w:rsid w:val="00487C82"/>
    <w:rsid w:val="00492B28"/>
    <w:rsid w:val="00497F76"/>
    <w:rsid w:val="004A2AC0"/>
    <w:rsid w:val="004A4272"/>
    <w:rsid w:val="004A52F4"/>
    <w:rsid w:val="004B6381"/>
    <w:rsid w:val="004C41BE"/>
    <w:rsid w:val="004D717E"/>
    <w:rsid w:val="004E7E17"/>
    <w:rsid w:val="004F24A8"/>
    <w:rsid w:val="004F2ECA"/>
    <w:rsid w:val="004F7B48"/>
    <w:rsid w:val="005039ED"/>
    <w:rsid w:val="00503E15"/>
    <w:rsid w:val="005040FC"/>
    <w:rsid w:val="00504530"/>
    <w:rsid w:val="00505A86"/>
    <w:rsid w:val="00515160"/>
    <w:rsid w:val="0052048B"/>
    <w:rsid w:val="00536178"/>
    <w:rsid w:val="00550033"/>
    <w:rsid w:val="005520A9"/>
    <w:rsid w:val="00555C55"/>
    <w:rsid w:val="005739B7"/>
    <w:rsid w:val="00580D0D"/>
    <w:rsid w:val="00580DC7"/>
    <w:rsid w:val="005A5708"/>
    <w:rsid w:val="005B203F"/>
    <w:rsid w:val="005B6620"/>
    <w:rsid w:val="005C3609"/>
    <w:rsid w:val="005C6BAB"/>
    <w:rsid w:val="005D57FC"/>
    <w:rsid w:val="005D7586"/>
    <w:rsid w:val="005E60B2"/>
    <w:rsid w:val="005F2AAF"/>
    <w:rsid w:val="005F681A"/>
    <w:rsid w:val="006111DB"/>
    <w:rsid w:val="006114D9"/>
    <w:rsid w:val="00627BB7"/>
    <w:rsid w:val="00630245"/>
    <w:rsid w:val="00633290"/>
    <w:rsid w:val="006367FF"/>
    <w:rsid w:val="00637355"/>
    <w:rsid w:val="0064091F"/>
    <w:rsid w:val="006443B5"/>
    <w:rsid w:val="00646FDB"/>
    <w:rsid w:val="0065170A"/>
    <w:rsid w:val="006551D2"/>
    <w:rsid w:val="0065628E"/>
    <w:rsid w:val="00656388"/>
    <w:rsid w:val="006638F0"/>
    <w:rsid w:val="00670A1A"/>
    <w:rsid w:val="006731EF"/>
    <w:rsid w:val="00681D7F"/>
    <w:rsid w:val="00697E99"/>
    <w:rsid w:val="006A0744"/>
    <w:rsid w:val="006B1BB7"/>
    <w:rsid w:val="006B5ED4"/>
    <w:rsid w:val="006B72BE"/>
    <w:rsid w:val="006C2DBF"/>
    <w:rsid w:val="006C6E2A"/>
    <w:rsid w:val="006D3E38"/>
    <w:rsid w:val="006D6823"/>
    <w:rsid w:val="006D731B"/>
    <w:rsid w:val="006E2A77"/>
    <w:rsid w:val="006E4D85"/>
    <w:rsid w:val="006E6F99"/>
    <w:rsid w:val="006F5D8B"/>
    <w:rsid w:val="007004AC"/>
    <w:rsid w:val="0072239D"/>
    <w:rsid w:val="00724AB1"/>
    <w:rsid w:val="0072536B"/>
    <w:rsid w:val="00733577"/>
    <w:rsid w:val="00733F1C"/>
    <w:rsid w:val="007361C4"/>
    <w:rsid w:val="00740710"/>
    <w:rsid w:val="007435B2"/>
    <w:rsid w:val="00745356"/>
    <w:rsid w:val="00745ABD"/>
    <w:rsid w:val="00747558"/>
    <w:rsid w:val="00760379"/>
    <w:rsid w:val="0076598E"/>
    <w:rsid w:val="00767215"/>
    <w:rsid w:val="0077709E"/>
    <w:rsid w:val="00781956"/>
    <w:rsid w:val="00784C74"/>
    <w:rsid w:val="00784DBC"/>
    <w:rsid w:val="00791D01"/>
    <w:rsid w:val="0079216D"/>
    <w:rsid w:val="007A0F95"/>
    <w:rsid w:val="007A5B5D"/>
    <w:rsid w:val="007B0F2E"/>
    <w:rsid w:val="007C4DC8"/>
    <w:rsid w:val="007D4988"/>
    <w:rsid w:val="007D6722"/>
    <w:rsid w:val="007E3307"/>
    <w:rsid w:val="007F00A4"/>
    <w:rsid w:val="007F02B3"/>
    <w:rsid w:val="0080049D"/>
    <w:rsid w:val="00812341"/>
    <w:rsid w:val="00830AB3"/>
    <w:rsid w:val="00834E48"/>
    <w:rsid w:val="00841979"/>
    <w:rsid w:val="00847C1F"/>
    <w:rsid w:val="008626B5"/>
    <w:rsid w:val="0088097F"/>
    <w:rsid w:val="008821C3"/>
    <w:rsid w:val="00884F5C"/>
    <w:rsid w:val="00892208"/>
    <w:rsid w:val="00892FAD"/>
    <w:rsid w:val="0089752A"/>
    <w:rsid w:val="008A089F"/>
    <w:rsid w:val="008A4057"/>
    <w:rsid w:val="008B606C"/>
    <w:rsid w:val="008E47A2"/>
    <w:rsid w:val="008E7C68"/>
    <w:rsid w:val="008F6F46"/>
    <w:rsid w:val="0091493A"/>
    <w:rsid w:val="009162D2"/>
    <w:rsid w:val="00916DA1"/>
    <w:rsid w:val="009176CF"/>
    <w:rsid w:val="00923154"/>
    <w:rsid w:val="00923D62"/>
    <w:rsid w:val="00924EFC"/>
    <w:rsid w:val="00925464"/>
    <w:rsid w:val="0095018B"/>
    <w:rsid w:val="00957068"/>
    <w:rsid w:val="009638EB"/>
    <w:rsid w:val="00970C49"/>
    <w:rsid w:val="00972562"/>
    <w:rsid w:val="00974C54"/>
    <w:rsid w:val="00974F59"/>
    <w:rsid w:val="00975282"/>
    <w:rsid w:val="0097562A"/>
    <w:rsid w:val="00976B7C"/>
    <w:rsid w:val="00984795"/>
    <w:rsid w:val="00993FC4"/>
    <w:rsid w:val="009950EE"/>
    <w:rsid w:val="00997277"/>
    <w:rsid w:val="009A7397"/>
    <w:rsid w:val="009B5911"/>
    <w:rsid w:val="009C0D84"/>
    <w:rsid w:val="009F6835"/>
    <w:rsid w:val="00A0038B"/>
    <w:rsid w:val="00A05BF2"/>
    <w:rsid w:val="00A06125"/>
    <w:rsid w:val="00A11D7C"/>
    <w:rsid w:val="00A131A3"/>
    <w:rsid w:val="00A3282A"/>
    <w:rsid w:val="00A348C4"/>
    <w:rsid w:val="00A44AD1"/>
    <w:rsid w:val="00A560CF"/>
    <w:rsid w:val="00A63B32"/>
    <w:rsid w:val="00A650A6"/>
    <w:rsid w:val="00A67447"/>
    <w:rsid w:val="00A76368"/>
    <w:rsid w:val="00A81A2F"/>
    <w:rsid w:val="00A87313"/>
    <w:rsid w:val="00A90586"/>
    <w:rsid w:val="00AB14AE"/>
    <w:rsid w:val="00AC09EF"/>
    <w:rsid w:val="00AD6E7F"/>
    <w:rsid w:val="00AF2870"/>
    <w:rsid w:val="00AF3D3D"/>
    <w:rsid w:val="00B00717"/>
    <w:rsid w:val="00B0109B"/>
    <w:rsid w:val="00B07CFC"/>
    <w:rsid w:val="00B07F3C"/>
    <w:rsid w:val="00B21A3C"/>
    <w:rsid w:val="00B30697"/>
    <w:rsid w:val="00B308BA"/>
    <w:rsid w:val="00B37075"/>
    <w:rsid w:val="00B375F4"/>
    <w:rsid w:val="00B3789A"/>
    <w:rsid w:val="00B41F9E"/>
    <w:rsid w:val="00B42DC9"/>
    <w:rsid w:val="00B450EB"/>
    <w:rsid w:val="00B46234"/>
    <w:rsid w:val="00B46ACD"/>
    <w:rsid w:val="00B64E40"/>
    <w:rsid w:val="00B709C9"/>
    <w:rsid w:val="00B710B2"/>
    <w:rsid w:val="00B74E45"/>
    <w:rsid w:val="00B80B7A"/>
    <w:rsid w:val="00B8369A"/>
    <w:rsid w:val="00B903BF"/>
    <w:rsid w:val="00BA4534"/>
    <w:rsid w:val="00BC3963"/>
    <w:rsid w:val="00BD4573"/>
    <w:rsid w:val="00BF6816"/>
    <w:rsid w:val="00C01A84"/>
    <w:rsid w:val="00C03E3A"/>
    <w:rsid w:val="00C147D3"/>
    <w:rsid w:val="00C22DF5"/>
    <w:rsid w:val="00C240E1"/>
    <w:rsid w:val="00C40AFD"/>
    <w:rsid w:val="00C55591"/>
    <w:rsid w:val="00C6031A"/>
    <w:rsid w:val="00C60CDC"/>
    <w:rsid w:val="00C7228B"/>
    <w:rsid w:val="00C765A1"/>
    <w:rsid w:val="00C80E5A"/>
    <w:rsid w:val="00C872AF"/>
    <w:rsid w:val="00C90173"/>
    <w:rsid w:val="00C90255"/>
    <w:rsid w:val="00C92C15"/>
    <w:rsid w:val="00C92D60"/>
    <w:rsid w:val="00C96781"/>
    <w:rsid w:val="00C97255"/>
    <w:rsid w:val="00CA7872"/>
    <w:rsid w:val="00CB00D2"/>
    <w:rsid w:val="00CB3B4D"/>
    <w:rsid w:val="00CC75C2"/>
    <w:rsid w:val="00CD4AD9"/>
    <w:rsid w:val="00CE2BC6"/>
    <w:rsid w:val="00CE3C5B"/>
    <w:rsid w:val="00CE763C"/>
    <w:rsid w:val="00CF1B26"/>
    <w:rsid w:val="00CF275C"/>
    <w:rsid w:val="00D004B6"/>
    <w:rsid w:val="00D04EB4"/>
    <w:rsid w:val="00D1282C"/>
    <w:rsid w:val="00D17E37"/>
    <w:rsid w:val="00D21B1A"/>
    <w:rsid w:val="00D25006"/>
    <w:rsid w:val="00D274A3"/>
    <w:rsid w:val="00D3314E"/>
    <w:rsid w:val="00D408FC"/>
    <w:rsid w:val="00D456DE"/>
    <w:rsid w:val="00D464DA"/>
    <w:rsid w:val="00D50B15"/>
    <w:rsid w:val="00D57F90"/>
    <w:rsid w:val="00D6067D"/>
    <w:rsid w:val="00D629DA"/>
    <w:rsid w:val="00D77CFD"/>
    <w:rsid w:val="00D8716F"/>
    <w:rsid w:val="00D913E1"/>
    <w:rsid w:val="00D97D3B"/>
    <w:rsid w:val="00DB0250"/>
    <w:rsid w:val="00DB6EEA"/>
    <w:rsid w:val="00DB7DC5"/>
    <w:rsid w:val="00DC052E"/>
    <w:rsid w:val="00DC583A"/>
    <w:rsid w:val="00DC6691"/>
    <w:rsid w:val="00DD07A3"/>
    <w:rsid w:val="00DE1E2F"/>
    <w:rsid w:val="00DE5396"/>
    <w:rsid w:val="00DF1945"/>
    <w:rsid w:val="00E03191"/>
    <w:rsid w:val="00E03B78"/>
    <w:rsid w:val="00E1133A"/>
    <w:rsid w:val="00E1378E"/>
    <w:rsid w:val="00E21C2C"/>
    <w:rsid w:val="00E236FA"/>
    <w:rsid w:val="00E42993"/>
    <w:rsid w:val="00E46A46"/>
    <w:rsid w:val="00E50DD9"/>
    <w:rsid w:val="00E65185"/>
    <w:rsid w:val="00E7356C"/>
    <w:rsid w:val="00E83F4B"/>
    <w:rsid w:val="00E94DC2"/>
    <w:rsid w:val="00EA4035"/>
    <w:rsid w:val="00EB068C"/>
    <w:rsid w:val="00EB2DC0"/>
    <w:rsid w:val="00EB2F19"/>
    <w:rsid w:val="00EC1E08"/>
    <w:rsid w:val="00EC3216"/>
    <w:rsid w:val="00ED2D02"/>
    <w:rsid w:val="00EE5584"/>
    <w:rsid w:val="00EF3B13"/>
    <w:rsid w:val="00EF3E79"/>
    <w:rsid w:val="00EF4751"/>
    <w:rsid w:val="00EF4B1D"/>
    <w:rsid w:val="00EF782C"/>
    <w:rsid w:val="00F030AB"/>
    <w:rsid w:val="00F0698A"/>
    <w:rsid w:val="00F25DBD"/>
    <w:rsid w:val="00F3020C"/>
    <w:rsid w:val="00F31E20"/>
    <w:rsid w:val="00F36933"/>
    <w:rsid w:val="00F4375C"/>
    <w:rsid w:val="00F44CA9"/>
    <w:rsid w:val="00F50A18"/>
    <w:rsid w:val="00F604F5"/>
    <w:rsid w:val="00F63514"/>
    <w:rsid w:val="00F654C9"/>
    <w:rsid w:val="00F7093B"/>
    <w:rsid w:val="00F74AFB"/>
    <w:rsid w:val="00F779B6"/>
    <w:rsid w:val="00F80EB2"/>
    <w:rsid w:val="00F82E42"/>
    <w:rsid w:val="00F86347"/>
    <w:rsid w:val="00F96C6F"/>
    <w:rsid w:val="00FA2BD1"/>
    <w:rsid w:val="00FA3BBC"/>
    <w:rsid w:val="00FB5F2E"/>
    <w:rsid w:val="00FB6D9F"/>
    <w:rsid w:val="00FD2083"/>
    <w:rsid w:val="00FD2FD3"/>
    <w:rsid w:val="00FE0BD2"/>
    <w:rsid w:val="00FE0E9E"/>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unhideWhenUsed/>
    <w:rsid w:val="00C92D60"/>
    <w:pPr>
      <w:spacing w:after="120" w:line="480" w:lineRule="auto"/>
    </w:pPr>
  </w:style>
  <w:style w:type="character" w:customStyle="1" w:styleId="Plattetekst2Teken">
    <w:name w:val="Platte tekst 2 Teken"/>
    <w:link w:val="Plattetekst2"/>
    <w:uiPriority w:val="99"/>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 w:type="character" w:styleId="Verwijzingopmerking">
    <w:name w:val="annotation reference"/>
    <w:basedOn w:val="Standaardalinea-lettertype"/>
    <w:uiPriority w:val="99"/>
    <w:semiHidden/>
    <w:unhideWhenUsed/>
    <w:rsid w:val="00F63514"/>
    <w:rPr>
      <w:sz w:val="18"/>
      <w:szCs w:val="18"/>
    </w:rPr>
  </w:style>
  <w:style w:type="paragraph" w:styleId="Tekstopmerking">
    <w:name w:val="annotation text"/>
    <w:basedOn w:val="Standaard"/>
    <w:link w:val="TekstopmerkingTeken"/>
    <w:uiPriority w:val="99"/>
    <w:semiHidden/>
    <w:unhideWhenUsed/>
    <w:rsid w:val="00F63514"/>
    <w:pPr>
      <w:spacing w:line="240" w:lineRule="auto"/>
    </w:pPr>
    <w:rPr>
      <w:sz w:val="24"/>
      <w:szCs w:val="24"/>
    </w:rPr>
  </w:style>
  <w:style w:type="character" w:customStyle="1" w:styleId="TekstopmerkingTeken">
    <w:name w:val="Tekst opmerking Teken"/>
    <w:basedOn w:val="Standaardalinea-lettertype"/>
    <w:link w:val="Tekstopmerking"/>
    <w:uiPriority w:val="99"/>
    <w:semiHidden/>
    <w:rsid w:val="00F63514"/>
    <w:rPr>
      <w:sz w:val="24"/>
      <w:szCs w:val="24"/>
      <w:lang w:eastAsia="en-US"/>
    </w:rPr>
  </w:style>
  <w:style w:type="paragraph" w:styleId="Onderwerpvanopmerking">
    <w:name w:val="annotation subject"/>
    <w:basedOn w:val="Tekstopmerking"/>
    <w:next w:val="Tekstopmerking"/>
    <w:link w:val="OnderwerpvanopmerkingTeken"/>
    <w:uiPriority w:val="99"/>
    <w:semiHidden/>
    <w:unhideWhenUsed/>
    <w:rsid w:val="00F63514"/>
    <w:rPr>
      <w:b/>
      <w:bCs/>
      <w:sz w:val="20"/>
      <w:szCs w:val="20"/>
    </w:rPr>
  </w:style>
  <w:style w:type="character" w:customStyle="1" w:styleId="OnderwerpvanopmerkingTeken">
    <w:name w:val="Onderwerp van opmerking Teken"/>
    <w:basedOn w:val="TekstopmerkingTeken"/>
    <w:link w:val="Onderwerpvanopmerking"/>
    <w:uiPriority w:val="99"/>
    <w:semiHidden/>
    <w:rsid w:val="00F63514"/>
    <w:rPr>
      <w:b/>
      <w:bCs/>
      <w:sz w:val="24"/>
      <w:szCs w:val="24"/>
      <w:lang w:eastAsia="en-US"/>
    </w:rPr>
  </w:style>
  <w:style w:type="paragraph" w:styleId="Ballontekst">
    <w:name w:val="Balloon Text"/>
    <w:basedOn w:val="Standaard"/>
    <w:link w:val="BallontekstTeken"/>
    <w:uiPriority w:val="99"/>
    <w:semiHidden/>
    <w:unhideWhenUsed/>
    <w:rsid w:val="00F63514"/>
    <w:pPr>
      <w:spacing w:line="240" w:lineRule="auto"/>
    </w:pPr>
    <w:rPr>
      <w:rFonts w:ascii="Times New Roman" w:hAnsi="Times New Roman"/>
    </w:rPr>
  </w:style>
  <w:style w:type="character" w:customStyle="1" w:styleId="BallontekstTeken">
    <w:name w:val="Ballontekst Teken"/>
    <w:basedOn w:val="Standaardalinea-lettertype"/>
    <w:link w:val="Ballontekst"/>
    <w:uiPriority w:val="99"/>
    <w:semiHidden/>
    <w:rsid w:val="00F63514"/>
    <w:rPr>
      <w:rFonts w:ascii="Times New Roman" w:hAnsi="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82785">
      <w:bodyDiv w:val="1"/>
      <w:marLeft w:val="0"/>
      <w:marRight w:val="0"/>
      <w:marTop w:val="0"/>
      <w:marBottom w:val="0"/>
      <w:divBdr>
        <w:top w:val="none" w:sz="0" w:space="0" w:color="auto"/>
        <w:left w:val="none" w:sz="0" w:space="0" w:color="auto"/>
        <w:bottom w:val="none" w:sz="0" w:space="0" w:color="auto"/>
        <w:right w:val="none" w:sz="0" w:space="0" w:color="auto"/>
      </w:divBdr>
    </w:div>
    <w:div w:id="103888230">
      <w:bodyDiv w:val="1"/>
      <w:marLeft w:val="0"/>
      <w:marRight w:val="0"/>
      <w:marTop w:val="0"/>
      <w:marBottom w:val="0"/>
      <w:divBdr>
        <w:top w:val="none" w:sz="0" w:space="0" w:color="auto"/>
        <w:left w:val="none" w:sz="0" w:space="0" w:color="auto"/>
        <w:bottom w:val="none" w:sz="0" w:space="0" w:color="auto"/>
        <w:right w:val="none" w:sz="0" w:space="0" w:color="auto"/>
      </w:divBdr>
    </w:div>
    <w:div w:id="416219375">
      <w:bodyDiv w:val="1"/>
      <w:marLeft w:val="0"/>
      <w:marRight w:val="0"/>
      <w:marTop w:val="0"/>
      <w:marBottom w:val="0"/>
      <w:divBdr>
        <w:top w:val="none" w:sz="0" w:space="0" w:color="auto"/>
        <w:left w:val="none" w:sz="0" w:space="0" w:color="auto"/>
        <w:bottom w:val="none" w:sz="0" w:space="0" w:color="auto"/>
        <w:right w:val="none" w:sz="0" w:space="0" w:color="auto"/>
      </w:divBdr>
    </w:div>
    <w:div w:id="604464857">
      <w:bodyDiv w:val="1"/>
      <w:marLeft w:val="0"/>
      <w:marRight w:val="0"/>
      <w:marTop w:val="0"/>
      <w:marBottom w:val="0"/>
      <w:divBdr>
        <w:top w:val="none" w:sz="0" w:space="0" w:color="auto"/>
        <w:left w:val="none" w:sz="0" w:space="0" w:color="auto"/>
        <w:bottom w:val="none" w:sz="0" w:space="0" w:color="auto"/>
        <w:right w:val="none" w:sz="0" w:space="0" w:color="auto"/>
      </w:divBdr>
    </w:div>
    <w:div w:id="706299494">
      <w:bodyDiv w:val="1"/>
      <w:marLeft w:val="0"/>
      <w:marRight w:val="0"/>
      <w:marTop w:val="0"/>
      <w:marBottom w:val="0"/>
      <w:divBdr>
        <w:top w:val="none" w:sz="0" w:space="0" w:color="auto"/>
        <w:left w:val="none" w:sz="0" w:space="0" w:color="auto"/>
        <w:bottom w:val="none" w:sz="0" w:space="0" w:color="auto"/>
        <w:right w:val="none" w:sz="0" w:space="0" w:color="auto"/>
      </w:divBdr>
    </w:div>
    <w:div w:id="751898002">
      <w:bodyDiv w:val="1"/>
      <w:marLeft w:val="0"/>
      <w:marRight w:val="0"/>
      <w:marTop w:val="0"/>
      <w:marBottom w:val="0"/>
      <w:divBdr>
        <w:top w:val="none" w:sz="0" w:space="0" w:color="auto"/>
        <w:left w:val="none" w:sz="0" w:space="0" w:color="auto"/>
        <w:bottom w:val="none" w:sz="0" w:space="0" w:color="auto"/>
        <w:right w:val="none" w:sz="0" w:space="0" w:color="auto"/>
      </w:divBdr>
    </w:div>
    <w:div w:id="1502816298">
      <w:bodyDiv w:val="1"/>
      <w:marLeft w:val="0"/>
      <w:marRight w:val="0"/>
      <w:marTop w:val="0"/>
      <w:marBottom w:val="0"/>
      <w:divBdr>
        <w:top w:val="none" w:sz="0" w:space="0" w:color="auto"/>
        <w:left w:val="none" w:sz="0" w:space="0" w:color="auto"/>
        <w:bottom w:val="none" w:sz="0" w:space="0" w:color="auto"/>
        <w:right w:val="none" w:sz="0" w:space="0" w:color="auto"/>
      </w:divBdr>
    </w:div>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Werkplan" TargetMode="External"/><Relationship Id="rId20" Type="http://schemas.openxmlformats.org/officeDocument/2006/relationships/hyperlink" Target="https://www.hoeonlineisjouwziekenhuis.nl/index.html" TargetMode="External"/><Relationship Id="rId21" Type="http://schemas.openxmlformats.org/officeDocument/2006/relationships/hyperlink" Target="https://www.eerstekamer.nl/nieuws/20161004/eerste_kamer_stemt_in_met" TargetMode="External"/><Relationship Id="rId22" Type="http://schemas.openxmlformats.org/officeDocument/2006/relationships/hyperlink" Target="https://www.nvz-ziekenhuizen.nl/actueel/huidig-artikel/3105-vipp-programma-van-start" TargetMode="External"/><Relationship Id="rId23" Type="http://schemas.openxmlformats.org/officeDocument/2006/relationships/hyperlink" Target="https://www.registratieaandebron.nl/wat-is-registreren-aan-de-bron/de-kern-van-registreren-aan-de-bron/basisgegevensset/" TargetMode="External"/><Relationship Id="rId24" Type="http://schemas.openxmlformats.org/officeDocument/2006/relationships/hyperlink" Target="https://www.registratieaandebron.nl/wat-is-registreren-aan-de-bron/de-kern-van-registreren-aan-de-bron/zorginformatiebouwstenen/" TargetMode="External"/><Relationship Id="rId25" Type="http://schemas.openxmlformats.org/officeDocument/2006/relationships/hyperlink" Target="https://www.nictiz.nl/blog/fhir-de-standaard-voor-gegevensuitwisseling-in-de-zorg" TargetMode="External"/><Relationship Id="rId26" Type="http://schemas.openxmlformats.org/officeDocument/2006/relationships/hyperlink" Target="http://standardsforum.com/what-is-the-difference-between-an-iso-en-iso-and-bs-en-iso-standard/"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mailto:daniel.kapitan@nlhealthcareclinics.com" TargetMode="External"/><Relationship Id="rId12" Type="http://schemas.openxmlformats.org/officeDocument/2006/relationships/hyperlink" Target="mailto:r.cornet@amc.uva.nl" TargetMode="External"/><Relationship Id="rId13" Type="http://schemas.openxmlformats.org/officeDocument/2006/relationships/hyperlink" Target="mailto:m.w.jaspers@amc.uva.nl"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E9822C-E2A6-9A48-8442-4C684C84C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410</TotalTime>
  <Pages>11</Pages>
  <Words>2380</Words>
  <Characters>13092</Characters>
  <Application>Microsoft Macintosh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15442</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87</cp:revision>
  <cp:lastPrinted>2014-02-27T10:54:00Z</cp:lastPrinted>
  <dcterms:created xsi:type="dcterms:W3CDTF">2017-01-11T10:55:00Z</dcterms:created>
  <dcterms:modified xsi:type="dcterms:W3CDTF">2017-01-19T22:05:00Z</dcterms:modified>
</cp:coreProperties>
</file>